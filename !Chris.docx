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A8B8" w14:textId="77777777" w:rsidR="00A06949" w:rsidRDefault="00A06949" w:rsidP="00A06949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5ABEFAF" wp14:editId="47C06DB3">
                <wp:simplePos x="0" y="0"/>
                <wp:positionH relativeFrom="page">
                  <wp:align>right</wp:align>
                </wp:positionH>
                <wp:positionV relativeFrom="paragraph">
                  <wp:posOffset>-594995</wp:posOffset>
                </wp:positionV>
                <wp:extent cx="7772400" cy="11298555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2985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5A362" id="Rectangle 1" o:spid="_x0000_s1026" style="position:absolute;margin-left:560.8pt;margin-top:-46.85pt;width:612pt;height:889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" fillcolor="#dcf1e7 [664]" stroked="f" strokeweight="1pt">
                <v:fill opacity="19789f"/>
                <w10:wrap anchorx="page"/>
                <w10:anchorlock/>
              </v:rect>
            </w:pict>
          </mc:Fallback>
        </mc:AlternateContent>
      </w:r>
    </w:p>
    <w:p w14:paraId="40D189BD" w14:textId="15950A50" w:rsidR="00195EF4" w:rsidRPr="00D57D1B" w:rsidRDefault="00D57D1B" w:rsidP="0037232A">
      <w:pPr>
        <w:pStyle w:val="Title"/>
        <w:jc w:val="center"/>
        <w:rPr>
          <w:rFonts w:ascii="Adobe Garamond Pro Bold" w:hAnsi="Adobe Garamond Pro Bold"/>
        </w:rPr>
      </w:pPr>
      <w:r w:rsidRPr="00D57D1B">
        <w:rPr>
          <w:rFonts w:ascii="Adobe Garamond Pro Bold" w:hAnsi="Adobe Garamond Pro Bold"/>
        </w:rPr>
        <w:t>CHRIS</w:t>
      </w:r>
      <w:r>
        <w:rPr>
          <w:rFonts w:ascii="Adobe Garamond Pro Bold" w:hAnsi="Adobe Garamond Pro Bold"/>
        </w:rPr>
        <w:t>topher</w:t>
      </w:r>
      <w:r w:rsidRPr="00D57D1B">
        <w:rPr>
          <w:rFonts w:ascii="Adobe Garamond Pro Bold" w:hAnsi="Adobe Garamond Pro Bold"/>
        </w:rPr>
        <w:t xml:space="preserve"> HUEBNER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2D6F34" w14:paraId="6D336141" w14:textId="77777777" w:rsidTr="0010570D">
        <w:tc>
          <w:tcPr>
            <w:tcW w:w="10080" w:type="dxa"/>
          </w:tcPr>
          <w:p w14:paraId="419DEAE8" w14:textId="36F248F5" w:rsidR="002D6F34" w:rsidRPr="0037232A" w:rsidRDefault="00D57D1B" w:rsidP="0037232A">
            <w:pPr>
              <w:pStyle w:val="Subtitle"/>
              <w:jc w:val="center"/>
              <w:rPr>
                <w:rFonts w:ascii="Times New Roman" w:hAnsi="Times New Roman" w:cs="Times New Roman"/>
              </w:rPr>
            </w:pPr>
            <w:r w:rsidRPr="0037232A">
              <w:rPr>
                <w:rFonts w:ascii="Times New Roman" w:hAnsi="Times New Roman" w:cs="Times New Roman"/>
              </w:rPr>
              <w:t>8693 E W</w:t>
            </w:r>
            <w:r w:rsidR="005909C2">
              <w:rPr>
                <w:rFonts w:ascii="Times New Roman" w:hAnsi="Times New Roman" w:cs="Times New Roman"/>
              </w:rPr>
              <w:t>agon</w:t>
            </w:r>
            <w:r w:rsidRPr="0037232A">
              <w:rPr>
                <w:rFonts w:ascii="Times New Roman" w:hAnsi="Times New Roman" w:cs="Times New Roman"/>
              </w:rPr>
              <w:t xml:space="preserve"> W</w:t>
            </w:r>
            <w:r w:rsidR="005909C2">
              <w:rPr>
                <w:rFonts w:ascii="Times New Roman" w:hAnsi="Times New Roman" w:cs="Times New Roman"/>
              </w:rPr>
              <w:t>heel</w:t>
            </w:r>
            <w:r w:rsidRPr="0037232A">
              <w:rPr>
                <w:rFonts w:ascii="Times New Roman" w:hAnsi="Times New Roman" w:cs="Times New Roman"/>
              </w:rPr>
              <w:t xml:space="preserve"> R</w:t>
            </w:r>
            <w:r w:rsidR="005909C2">
              <w:rPr>
                <w:rFonts w:ascii="Times New Roman" w:hAnsi="Times New Roman" w:cs="Times New Roman"/>
              </w:rPr>
              <w:t>d</w:t>
            </w:r>
            <w:r w:rsidR="0037232A" w:rsidRPr="0037232A">
              <w:rPr>
                <w:rFonts w:ascii="Times New Roman" w:hAnsi="Times New Roman" w:cs="Times New Roman"/>
              </w:rPr>
              <w:t xml:space="preserve"> | S</w:t>
            </w:r>
            <w:r w:rsidR="005909C2">
              <w:rPr>
                <w:rFonts w:ascii="Times New Roman" w:hAnsi="Times New Roman" w:cs="Times New Roman"/>
              </w:rPr>
              <w:t>pringdale</w:t>
            </w:r>
            <w:r w:rsidR="0037232A" w:rsidRPr="0037232A">
              <w:rPr>
                <w:rFonts w:ascii="Times New Roman" w:hAnsi="Times New Roman" w:cs="Times New Roman"/>
              </w:rPr>
              <w:t>, AR 72762</w:t>
            </w:r>
            <w:r w:rsidR="00304FD1" w:rsidRPr="0037232A">
              <w:rPr>
                <w:rFonts w:ascii="Times New Roman" w:hAnsi="Times New Roman" w:cs="Times New Roman"/>
              </w:rPr>
              <w:t xml:space="preserve"> </w:t>
            </w:r>
            <w:r w:rsidR="002D6F34" w:rsidRPr="0037232A">
              <w:rPr>
                <w:rFonts w:ascii="Times New Roman" w:hAnsi="Times New Roman" w:cs="Times New Roman"/>
              </w:rPr>
              <w:t xml:space="preserve">| </w:t>
            </w:r>
            <w:r w:rsidRPr="0037232A">
              <w:rPr>
                <w:rFonts w:ascii="Times New Roman" w:hAnsi="Times New Roman" w:cs="Times New Roman"/>
              </w:rPr>
              <w:t>(479) 250-0880</w:t>
            </w:r>
            <w:r w:rsidR="002D6F34" w:rsidRPr="0037232A">
              <w:rPr>
                <w:rFonts w:ascii="Times New Roman" w:hAnsi="Times New Roman" w:cs="Times New Roman"/>
              </w:rPr>
              <w:t xml:space="preserve"> | </w:t>
            </w:r>
            <w:r w:rsidR="00505703">
              <w:rPr>
                <w:rFonts w:ascii="Times New Roman" w:hAnsi="Times New Roman" w:cs="Times New Roman"/>
              </w:rPr>
              <w:t>christopherhuebner19</w:t>
            </w:r>
            <w:r w:rsidRPr="0037232A">
              <w:rPr>
                <w:rFonts w:ascii="Times New Roman" w:hAnsi="Times New Roman" w:cs="Times New Roman"/>
              </w:rPr>
              <w:t>@gmail.com</w:t>
            </w:r>
          </w:p>
          <w:p w14:paraId="6249988D" w14:textId="77777777" w:rsidR="00304FD1" w:rsidRPr="00304FD1" w:rsidRDefault="00304FD1" w:rsidP="00304FD1"/>
          <w:p w14:paraId="3C6E43FF" w14:textId="0062A585" w:rsidR="002D6F34" w:rsidRPr="0037232A" w:rsidRDefault="0037232A" w:rsidP="0037232A">
            <w:pPr>
              <w:tabs>
                <w:tab w:val="center" w:pos="5040"/>
              </w:tabs>
              <w:spacing w:line="300" w:lineRule="exact"/>
              <w:ind w:left="142"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37232A">
              <w:rPr>
                <w:rFonts w:ascii="Times New Roman" w:hAnsi="Times New Roman" w:cs="Times New Roman"/>
                <w:color w:val="auto"/>
                <w:sz w:val="22"/>
              </w:rPr>
              <w:t>I am an experienced Full Stack Developer with 10 years who has expertise in both the frontend and backend development of Java-based applications. I am skilled in Java frameworks like Spring Boot and Hibernate and JavaScript frameworks like React, Angular and Vue.JS. I have experience in Software Development Life Cycle using development methodologies and Agile principles. In addition, I am proficient in backend programming language such as Python, Golang, C# and have knowledge of various database technologies like SQL, NoSQL and Oracle. Apart from technical skills, I have strong problem-solving abilities, excellent communication skills, and the capability to collaborate effectively with stakeholders.</w:t>
            </w:r>
          </w:p>
        </w:tc>
      </w:tr>
      <w:tr w:rsidR="0010570D" w14:paraId="5BC788D0" w14:textId="77777777" w:rsidTr="00E76C1C">
        <w:trPr>
          <w:trHeight w:val="331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6726EFB9" w14:textId="77777777" w:rsidR="0010570D" w:rsidRDefault="0010570D" w:rsidP="0010570D"/>
        </w:tc>
      </w:tr>
      <w:tr w:rsidR="0010570D" w14:paraId="5A4E7590" w14:textId="77777777" w:rsidTr="00E76C1C">
        <w:trPr>
          <w:trHeight w:val="331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10D87007" w14:textId="77777777" w:rsidR="0010570D" w:rsidRDefault="0010570D" w:rsidP="0010570D"/>
        </w:tc>
      </w:tr>
      <w:tr w:rsidR="002D6F34" w14:paraId="78F8E51F" w14:textId="77777777" w:rsidTr="00304FD1">
        <w:trPr>
          <w:trHeight w:val="2088"/>
        </w:trPr>
        <w:tc>
          <w:tcPr>
            <w:tcW w:w="10080" w:type="dxa"/>
          </w:tcPr>
          <w:p w14:paraId="0F00F7EC" w14:textId="469D7436" w:rsidR="002D6F34" w:rsidRPr="00F40125" w:rsidRDefault="00F40125" w:rsidP="0010570D">
            <w:pPr>
              <w:pStyle w:val="Heading1"/>
              <w:rPr>
                <w:rFonts w:ascii="Times New Roman" w:hAnsi="Times New Roman" w:cs="Times New Roman"/>
              </w:rPr>
            </w:pPr>
            <w:r w:rsidRPr="00F40125">
              <w:rPr>
                <w:rFonts w:ascii="Times New Roman" w:hAnsi="Times New Roman" w:cs="Times New Roman"/>
              </w:rPr>
              <w:t>Education</w:t>
            </w:r>
          </w:p>
          <w:p w14:paraId="3333CDB6" w14:textId="6AF3748F" w:rsidR="0010570D" w:rsidRPr="00F40125" w:rsidRDefault="00F40125" w:rsidP="00385FE3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F40125">
              <w:rPr>
                <w:rFonts w:ascii="Times New Roman" w:hAnsi="Times New Roman" w:cs="Times New Roman"/>
                <w:sz w:val="24"/>
                <w:szCs w:val="24"/>
              </w:rPr>
              <w:t>Bachelor of Computer Science | Arkansas Tech University</w:t>
            </w:r>
          </w:p>
          <w:p w14:paraId="4F0E0716" w14:textId="337D5613" w:rsidR="0010570D" w:rsidRPr="0028731F" w:rsidRDefault="00DE5A73" w:rsidP="0037232A">
            <w:pPr>
              <w:pStyle w:val="Heading3"/>
              <w:ind w:left="14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Russellville, AR |</w:t>
            </w:r>
            <w:r w:rsidR="00F40125" w:rsidRPr="00F40125">
              <w:rPr>
                <w:rFonts w:ascii="Times New Roman" w:hAnsi="Times New Roman" w:cs="Times New Roman"/>
                <w:sz w:val="22"/>
                <w:szCs w:val="22"/>
              </w:rPr>
              <w:t xml:space="preserve"> 2013</w:t>
            </w:r>
          </w:p>
          <w:p w14:paraId="4DA09011" w14:textId="3E9DB2D3" w:rsidR="0010570D" w:rsidRDefault="00722E9C" w:rsidP="00722E9C">
            <w:pPr>
              <w:pStyle w:val="ListParagraph"/>
              <w:numPr>
                <w:ilvl w:val="0"/>
                <w:numId w:val="7"/>
              </w:numPr>
              <w:spacing w:line="300" w:lineRule="exact"/>
              <w:ind w:left="567" w:hanging="283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Relevant coursework: Computer Science (Basic algorithms, Data structures and analysis, Software engineering, Computer Architecture, Problem analysis</w:t>
            </w:r>
            <w:r w:rsidR="00634393">
              <w:rPr>
                <w:rFonts w:ascii="Times New Roman" w:hAnsi="Times New Roman" w:cs="Times New Roman"/>
                <w:color w:val="auto"/>
                <w:sz w:val="22"/>
              </w:rPr>
              <w:t xml:space="preserve"> and more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  <w:p w14:paraId="7B189429" w14:textId="2D48F3AC" w:rsidR="00722E9C" w:rsidRPr="00722E9C" w:rsidRDefault="00722E9C" w:rsidP="00722E9C">
            <w:pPr>
              <w:pStyle w:val="ListParagraph"/>
              <w:numPr>
                <w:ilvl w:val="0"/>
                <w:numId w:val="7"/>
              </w:numPr>
              <w:spacing w:line="300" w:lineRule="exact"/>
              <w:ind w:left="567" w:hanging="283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GPA: 3.8</w:t>
            </w:r>
          </w:p>
        </w:tc>
      </w:tr>
      <w:tr w:rsidR="0010570D" w14:paraId="2773DA1E" w14:textId="77777777" w:rsidTr="0037232A">
        <w:trPr>
          <w:trHeight w:val="188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7F7ADCC1" w14:textId="77777777" w:rsidR="0010570D" w:rsidRDefault="0010570D" w:rsidP="0010570D"/>
        </w:tc>
      </w:tr>
      <w:tr w:rsidR="0010570D" w14:paraId="2688FEB8" w14:textId="77777777" w:rsidTr="008F236E">
        <w:trPr>
          <w:trHeight w:val="331"/>
        </w:trPr>
        <w:tc>
          <w:tcPr>
            <w:tcW w:w="10080" w:type="dxa"/>
          </w:tcPr>
          <w:p w14:paraId="14AB72F6" w14:textId="75528E22" w:rsidR="0010570D" w:rsidRDefault="0010570D" w:rsidP="00B02A87">
            <w:pPr>
              <w:spacing w:before="120" w:line="280" w:lineRule="exact"/>
            </w:pPr>
          </w:p>
          <w:p w14:paraId="16B49067" w14:textId="77777777" w:rsidR="002833A9" w:rsidRPr="00F40125" w:rsidRDefault="002833A9" w:rsidP="00B02A87">
            <w:pPr>
              <w:pStyle w:val="Heading1"/>
              <w:spacing w:before="120" w:after="0" w:line="280" w:lineRule="exact"/>
              <w:rPr>
                <w:rFonts w:ascii="Times New Roman" w:hAnsi="Times New Roman" w:cs="Times New Roman"/>
              </w:rPr>
            </w:pPr>
            <w:r w:rsidRPr="00F40125">
              <w:rPr>
                <w:rFonts w:ascii="Times New Roman" w:hAnsi="Times New Roman" w:cs="Times New Roman"/>
              </w:rPr>
              <w:t>Experience</w:t>
            </w:r>
          </w:p>
          <w:p w14:paraId="63641158" w14:textId="77777777" w:rsidR="002833A9" w:rsidRPr="007A4059" w:rsidRDefault="002833A9" w:rsidP="002833A9">
            <w:pPr>
              <w:pStyle w:val="Heading2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A4059">
              <w:rPr>
                <w:rFonts w:ascii="Times New Roman" w:hAnsi="Times New Roman" w:cs="Times New Roman"/>
                <w:sz w:val="24"/>
                <w:szCs w:val="24"/>
              </w:rPr>
              <w:t>Senior Full Stack Developer | Dentsply Sirona | Charlotte, NC</w:t>
            </w:r>
          </w:p>
          <w:p w14:paraId="10FA52AF" w14:textId="77777777" w:rsidR="002833A9" w:rsidRPr="007A4059" w:rsidRDefault="002833A9" w:rsidP="002833A9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November </w:t>
            </w:r>
            <w:r w:rsidRPr="007A405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Pr="007A4059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November </w:t>
            </w:r>
            <w:r w:rsidRPr="007A4059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  <w:p w14:paraId="160A60A7" w14:textId="3974C88D" w:rsidR="002833A9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Designed and developed a healthcare analytics platform using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Java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>, which resulted in a 30% improvement in data processing time, enabling healthcare professionals and administrators to make faster and more informed decisions.</w:t>
            </w:r>
          </w:p>
          <w:p w14:paraId="272AACBA" w14:textId="3D08D6A4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Implemented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Spring Boot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framework, reducing the development time by 40% and enhancing the scalability and maintainability of the dental care platform.</w:t>
            </w:r>
          </w:p>
          <w:p w14:paraId="2B312F0B" w14:textId="77777777" w:rsidR="002833A9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Implemented comprehensive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JVM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monitoring and diagnostics strategies to ensure optimal application health and performance.</w:t>
            </w:r>
          </w:p>
          <w:p w14:paraId="18E679D0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1BB4">
              <w:rPr>
                <w:rFonts w:ascii="Times New Roman" w:hAnsi="Times New Roman" w:cs="Times New Roman"/>
                <w:color w:val="auto"/>
                <w:sz w:val="22"/>
              </w:rPr>
              <w:t xml:space="preserve">Architected and developed a robust, scalable, and responsive web-based inventory management system leveraging advanced </w:t>
            </w:r>
            <w:r w:rsidRPr="00F41BB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JSP</w:t>
            </w:r>
            <w:r w:rsidRPr="00F41BB4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F41BB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Spring MVC</w:t>
            </w:r>
            <w:r w:rsidRPr="00F41BB4">
              <w:rPr>
                <w:rFonts w:ascii="Times New Roman" w:hAnsi="Times New Roman" w:cs="Times New Roman"/>
                <w:color w:val="auto"/>
                <w:sz w:val="22"/>
              </w:rPr>
              <w:t xml:space="preserve"> frameworks. Implemented a service-oriented architecture (SOA) to ensure modularization and maintainability.</w:t>
            </w:r>
          </w:p>
          <w:p w14:paraId="5CDBD89C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Designed and developed high-performance backend services using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Golang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in a healthcare analytics platform, enabling real-time data processing and analysis for healthcare professionals.</w:t>
            </w:r>
          </w:p>
          <w:p w14:paraId="7911AD6A" w14:textId="77777777" w:rsidR="002833A9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Developed a responsive, intuitive, and visually appealing user interface using the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React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Angular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frameworks with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TypeScript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, adhering to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UX/UI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design principles.</w:t>
            </w:r>
          </w:p>
          <w:p w14:paraId="3636A60F" w14:textId="77777777" w:rsidR="002833A9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28731F">
              <w:rPr>
                <w:rFonts w:ascii="Times New Roman" w:hAnsi="Times New Roman" w:cs="Times New Roman"/>
                <w:color w:val="auto"/>
                <w:sz w:val="22"/>
              </w:rPr>
              <w:t xml:space="preserve">Designed and implemented a real-time collaborative platform using </w:t>
            </w:r>
            <w:r w:rsidRPr="0028731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GraphQL</w:t>
            </w:r>
            <w:r w:rsidRPr="0028731F">
              <w:rPr>
                <w:rFonts w:ascii="Times New Roman" w:hAnsi="Times New Roman" w:cs="Times New Roman"/>
                <w:color w:val="auto"/>
                <w:sz w:val="22"/>
              </w:rPr>
              <w:t xml:space="preserve"> subscriptions, providing users with seamless and instant updates on shared data.</w:t>
            </w:r>
          </w:p>
          <w:p w14:paraId="698D4C50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Developed efficient and scalable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RESTful API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s using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Node.js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>, resulting in a 50% reduction in API response time and improved code maintainability through the use of clean and modular code practices.</w:t>
            </w:r>
          </w:p>
          <w:p w14:paraId="6CB5821C" w14:textId="733A85C3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lastRenderedPageBreak/>
              <w:t xml:space="preserve">Leveraged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Python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for data analysis and machin</w:t>
            </w:r>
            <w:r w:rsidR="001B401C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272A9116" wp14:editId="60B85EAC">
                      <wp:simplePos x="0" y="0"/>
                      <wp:positionH relativeFrom="page">
                        <wp:posOffset>-694055</wp:posOffset>
                      </wp:positionH>
                      <wp:positionV relativeFrom="paragraph">
                        <wp:posOffset>-575310</wp:posOffset>
                      </wp:positionV>
                      <wp:extent cx="7772400" cy="11298555"/>
                      <wp:effectExtent l="0" t="0" r="0" b="0"/>
                      <wp:wrapNone/>
                      <wp:docPr id="1342890571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0" cy="11298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28679" id="Rectangle 1" o:spid="_x0000_s1026" style="position:absolute;margin-left:-54.65pt;margin-top:-45.3pt;width:612pt;height:889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" fillcolor="#dcf1e7 [664]" stroked="f" strokeweight="1pt">
                      <v:fill opacity="19789f"/>
                      <w10:wrap anchorx="page"/>
                      <w10:anchorlock/>
                    </v:rect>
                  </w:pict>
                </mc:Fallback>
              </mc:AlternateConten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e learning tasks with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GCP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>, enabling insights and predictions on healthcare trends and outcomes.</w:t>
            </w:r>
          </w:p>
          <w:p w14:paraId="0A4D5F57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Designed and implemented scalable and fault-tolerant architectures using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Terraform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modules and best practices, resulting in increased system reliability with zero downtime during peak usage periods.</w:t>
            </w:r>
          </w:p>
          <w:p w14:paraId="554F4720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Designed and implemented a scalable and fault-tolerant real-time data streaming solution using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Apache Kafka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  <w:p w14:paraId="5D686B25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Implemented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PostgreSQL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’s streaming replication and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Oracle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>’s Data Guard to ensure high availability and disaster recovery.</w:t>
            </w:r>
          </w:p>
          <w:p w14:paraId="09E34017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Optimized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DynamoDB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data models and read/write capacities to enhance performance and reduce costs.</w:t>
            </w:r>
          </w:p>
          <w:p w14:paraId="6E1E5711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Developed a robust inter-process communication framework using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JMS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to facilitate seamless data exchange and reduce latency, improving system performance by 25%.</w:t>
            </w:r>
          </w:p>
          <w:p w14:paraId="1CFF2788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Developed a modern software suite in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.NET 6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with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Azure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Serverless Architecture with an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Angular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framework, resulting in a 20% reduction in response times and a 28% increase in system reliability.</w:t>
            </w:r>
          </w:p>
          <w:p w14:paraId="039C45BB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Managed the platform on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AWS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, utilizing services such as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Amazon EC2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,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Amazon RDS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,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Amazon S3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Lambda functions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to achieve seamless scalability, enhanced reliability, and secure data storage, resulting in a 99.9% uptime and improved data security.</w:t>
            </w:r>
          </w:p>
          <w:p w14:paraId="1D2BC8B0" w14:textId="77777777" w:rsidR="002833A9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Used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Kubernetes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to deploy, scale, and manage the platform, ensuring high availability, fault tolerance, and efficient container orchestration, resulting in a 30% reduction in deployment time and improved resource utilization.</w:t>
            </w:r>
          </w:p>
          <w:p w14:paraId="33BED2CB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Implemented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DevOps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methodologies and tools, including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Jenkins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GitLab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, to automate and optimize processes, including the implementation of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CI/CD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pipelines.</w:t>
            </w:r>
          </w:p>
          <w:p w14:paraId="3AA97AD5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Deployed and maintained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Linux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>-based infrastructure, managing a fleet of 100+ servers.</w:t>
            </w:r>
          </w:p>
          <w:p w14:paraId="12DA02FE" w14:textId="77777777" w:rsidR="002833A9" w:rsidRPr="003D2E6B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Practiced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Agile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methodologies, including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Jira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 for task management, resulting in efficient team collaboration.</w:t>
            </w:r>
          </w:p>
          <w:p w14:paraId="371AD6B0" w14:textId="77777777" w:rsidR="002833A9" w:rsidRDefault="002833A9" w:rsidP="0010570D"/>
          <w:p w14:paraId="4EC9FC17" w14:textId="77777777" w:rsidR="002833A9" w:rsidRPr="009975CE" w:rsidRDefault="002833A9" w:rsidP="002833A9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9975CE">
              <w:rPr>
                <w:rFonts w:ascii="Times New Roman" w:hAnsi="Times New Roman" w:cs="Times New Roman"/>
                <w:sz w:val="24"/>
                <w:szCs w:val="24"/>
              </w:rPr>
              <w:t>Full Stack Developer | Jama Software | Portland, OR</w:t>
            </w:r>
          </w:p>
          <w:p w14:paraId="35D8D965" w14:textId="77777777" w:rsidR="002833A9" w:rsidRPr="00F40125" w:rsidRDefault="002833A9" w:rsidP="002833A9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F40125">
              <w:rPr>
                <w:rFonts w:ascii="Times New Roman" w:hAnsi="Times New Roman" w:cs="Times New Roman"/>
                <w:sz w:val="22"/>
                <w:szCs w:val="22"/>
              </w:rPr>
              <w:t>November 2016 – October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  <w:p w14:paraId="5B18C5C4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Developed and maintained enterprise-level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Java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-based web applications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Spring Boot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Hibernate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frameworks. Implemented robust authentication and authorization mechanisms with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Spring Security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for enhanced data security.</w:t>
            </w:r>
          </w:p>
          <w:p w14:paraId="6067D461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Designed and implemented a scalable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RESTful API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Spring MVC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, enabling users to seamlessly access and retrieve project details, resulting in improved data accessibility and streamlined workflows.</w:t>
            </w:r>
          </w:p>
          <w:p w14:paraId="0A4B87D3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Developed visually appealing and user-friendly interfaces by building responsive pages on frontend frameworks such as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React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,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Vue.js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, and utilizing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Tailwind CSS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,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TypeScript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, Headless UI, and other tools.</w:t>
            </w:r>
          </w:p>
          <w:p w14:paraId="0EA6636D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Automated data tasks in Jama Connect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Python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. Tasks included importing and exporting data, updating items, and generating reports.</w:t>
            </w:r>
          </w:p>
          <w:p w14:paraId="204101CD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Used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Kotlin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for server-side development, creating a robust and scalable web applications with improved performance and maintainability.</w:t>
            </w:r>
          </w:p>
          <w:p w14:paraId="78EEC799" w14:textId="77777777" w:rsidR="002833A9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Developed a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Java EE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-based CRM module that effectively managed customer data, streamlined sales processes, and enhanced customer service. The implementation resulted in +45% improvements in customer satisfaction and sales performance.</w:t>
            </w:r>
          </w:p>
          <w:p w14:paraId="7B6C2646" w14:textId="77777777" w:rsidR="002833A9" w:rsidRPr="00F41BB4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 xml:space="preserve">Created custom controls and incorporated responsive design principles using </w:t>
            </w:r>
            <w:r w:rsidRPr="003D2E6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JavaFX</w:t>
            </w:r>
            <w:r w:rsidRPr="003D2E6B">
              <w:rPr>
                <w:rFonts w:ascii="Times New Roman" w:hAnsi="Times New Roman" w:cs="Times New Roman"/>
                <w:color w:val="auto"/>
                <w:sz w:val="22"/>
              </w:rPr>
              <w:t>’s rich set of UI controls and CSS styling.</w:t>
            </w:r>
          </w:p>
          <w:p w14:paraId="7F0548A2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Leveraged knowledge of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GCP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’s data analytics and machine learning services, such as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BigQuery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, Cloud Dataflow, Cloud ML Engine, and AI Platform to process and analyze large datasets.</w:t>
            </w:r>
          </w:p>
          <w:p w14:paraId="08C05CC6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Managed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Oracle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databases for a large-scale enterprise application, ensuring data integrity, performance, and high availability.</w:t>
            </w:r>
          </w:p>
          <w:p w14:paraId="56B3DD63" w14:textId="753C95CA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lastRenderedPageBreak/>
              <w:t>Designed and im</w:t>
            </w:r>
            <w:r w:rsidR="001B401C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1" layoutInCell="1" allowOverlap="1" wp14:anchorId="304B677C" wp14:editId="67AF65CB">
                      <wp:simplePos x="0" y="0"/>
                      <wp:positionH relativeFrom="page">
                        <wp:posOffset>-676275</wp:posOffset>
                      </wp:positionH>
                      <wp:positionV relativeFrom="paragraph">
                        <wp:posOffset>-572770</wp:posOffset>
                      </wp:positionV>
                      <wp:extent cx="7772400" cy="11298555"/>
                      <wp:effectExtent l="0" t="0" r="0" b="0"/>
                      <wp:wrapNone/>
                      <wp:docPr id="87329555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0" cy="11298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E6346" id="Rectangle 1" o:spid="_x0000_s1026" style="position:absolute;margin-left:-53.25pt;margin-top:-45.1pt;width:612pt;height:889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" fillcolor="#dcf1e7 [664]" stroked="f" strokeweight="1pt">
                      <v:fill opacity="19789f"/>
                      <w10:wrap anchorx="page"/>
                      <w10:anchorlock/>
                    </v:rect>
                  </w:pict>
                </mc:Fallback>
              </mc:AlternateConten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plemented highly scalable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DynamoDB 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tables, indexes, and streams to seamlessly support diverse application requirements. Successfully handling over 10 million requests per day, ensuring exceptional performance and reliability.</w:t>
            </w:r>
          </w:p>
          <w:p w14:paraId="4D41076A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Developed modular and scalable e-commerce platforms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Microservices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. Separated functionalities into individual services to enhance the user experience.</w:t>
            </w:r>
          </w:p>
          <w:p w14:paraId="52C64F4A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Containerized and orchestrated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microservices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Docker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,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Kubernetes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Apache Kafka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, ensuring efficient deployment, scalability, and fault tolerance for the microservices ecosystem.</w:t>
            </w:r>
          </w:p>
          <w:p w14:paraId="1CDCA54C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Automated the development process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Azure DevOps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and other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CI/CD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tools, enabling continuous integration and deployment of the application.</w:t>
            </w:r>
          </w:p>
          <w:p w14:paraId="57BE1F29" w14:textId="77777777" w:rsidR="002833A9" w:rsidRPr="00F40125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Collaborated effectively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GitLab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Jenkins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, fostering seamless code development, efficient code review processes, and continuous integration to ensure high-quality software deliverables.</w:t>
            </w:r>
          </w:p>
          <w:p w14:paraId="33BE5DD5" w14:textId="77777777" w:rsidR="002833A9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Ensured quality and reliability of web applications by implementing end-to-end testing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Selenium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,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JUnit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Log4j</w:t>
            </w:r>
            <w:r w:rsidRPr="00F40125"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  <w:p w14:paraId="2EB8EF36" w14:textId="77777777" w:rsidR="002833A9" w:rsidRPr="002833A9" w:rsidRDefault="002833A9" w:rsidP="008F236E">
            <w:p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</w:p>
          <w:p w14:paraId="51533D46" w14:textId="77777777" w:rsidR="002833A9" w:rsidRPr="001964B6" w:rsidRDefault="002833A9" w:rsidP="002833A9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1964B6">
              <w:rPr>
                <w:rFonts w:ascii="Times New Roman" w:hAnsi="Times New Roman" w:cs="Times New Roman"/>
                <w:sz w:val="24"/>
                <w:szCs w:val="24"/>
              </w:rPr>
              <w:t xml:space="preserve">Java Full Stack Developer | Deloitte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York, NY</w:t>
            </w:r>
          </w:p>
          <w:p w14:paraId="01627DBA" w14:textId="77777777" w:rsidR="002833A9" w:rsidRPr="00F40125" w:rsidRDefault="002833A9" w:rsidP="002833A9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F40125">
              <w:rPr>
                <w:rFonts w:ascii="Times New Roman" w:hAnsi="Times New Roman" w:cs="Times New Roman"/>
                <w:sz w:val="22"/>
                <w:szCs w:val="22"/>
              </w:rPr>
              <w:t xml:space="preserve">September 2013 – September 2016 </w:t>
            </w:r>
          </w:p>
          <w:p w14:paraId="3A7DED23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Developed a robust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Java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web application with a scalable MVC architecture, facilitating efficient resource management and seamless project progress tracking for enhanced productivity.</w:t>
            </w:r>
          </w:p>
          <w:p w14:paraId="0BFF23C6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Spearheaded the development and integration of critical features for an e-commerce platform, leveraging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Spring Boot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Angular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>. Implemented product management functionalities and secure payment processing, resulting in an elevated online shopping experience for customers.</w:t>
            </w:r>
          </w:p>
          <w:p w14:paraId="560C0984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Developed and maintained a dynamic web application using the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J2EE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API, incorporating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Servlet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,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JSP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,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JDBC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technologies for seamless database connectivity. This resulted in a highly interactive and reliable web application.</w:t>
            </w:r>
          </w:p>
          <w:p w14:paraId="26D5FBB3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Utilized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Java SE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extensively for core functionalities, including collections, file handling, networking, and multithreading.</w:t>
            </w:r>
          </w:p>
          <w:p w14:paraId="7A25C755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Created a modern and user-friendly graphical user interface for a desktop application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JavaFX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>. Incorporated event handling and multimedia capabilities.</w:t>
            </w:r>
          </w:p>
          <w:p w14:paraId="165D08C2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Designed and developed high-performance and scalable backend systems using the power of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Kotlin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Scala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  <w:p w14:paraId="0A25BE24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Designed and implemented efficient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RESTful API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s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Golang's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built-in HTTP package to facilitate seamless communication between services.</w:t>
            </w:r>
          </w:p>
          <w:p w14:paraId="64FC1F60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Designed, developed, and maintained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DB2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databases for a large-scale enterprise application, ensuring optimal performance and data integrity.</w:t>
            </w:r>
          </w:p>
          <w:p w14:paraId="374C9DD6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Implemented robust continuous integration and deployment pipelines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Jenkins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Terraform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>, ensuring efficient and reliable infrastructure deployments.</w:t>
            </w:r>
          </w:p>
          <w:p w14:paraId="114FED2B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Utilized industry-standard tools such as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JUnit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Maven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for comprehensive testing,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Log4j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for effective error logging, message tracking, and performance logs,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Git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SVN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for efficient version control. These practices significantly enhanced code quality, traceability, and collaboration.</w:t>
            </w:r>
          </w:p>
          <w:p w14:paraId="424A369B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Played a pivotal role in configuring, deploying, and supporting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AWS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infrastructure, expertly launching multiple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AWS EC2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instances for seamless application deployment and scalability.</w:t>
            </w:r>
          </w:p>
          <w:p w14:paraId="341DA3B0" w14:textId="77777777" w:rsidR="002833A9" w:rsidRPr="007927B1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Applied Agile methodologies, including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Scrum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and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Kanban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>, to drive effective project management, fostering collaboration, adaptability, and timely deliverables.</w:t>
            </w:r>
          </w:p>
          <w:p w14:paraId="701D666F" w14:textId="77777777" w:rsidR="002833A9" w:rsidRDefault="002833A9" w:rsidP="001843C6">
            <w:pPr>
              <w:pStyle w:val="ListParagraph"/>
              <w:numPr>
                <w:ilvl w:val="0"/>
                <w:numId w:val="7"/>
              </w:numPr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Performed backend test cases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JUnit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 xml:space="preserve"> and Angular test cases using </w:t>
            </w:r>
            <w:r w:rsidRPr="007927B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Karma</w:t>
            </w:r>
            <w:r w:rsidRPr="007927B1"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  <w:p w14:paraId="714CE78C" w14:textId="77777777" w:rsidR="008F236E" w:rsidRPr="007927B1" w:rsidRDefault="008F236E" w:rsidP="008F236E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</w:p>
          <w:p w14:paraId="22836A12" w14:textId="6EF8A8EA" w:rsidR="002833A9" w:rsidRDefault="002833A9" w:rsidP="008F236E"/>
        </w:tc>
      </w:tr>
      <w:tr w:rsidR="008F236E" w14:paraId="4279D743" w14:textId="77777777" w:rsidTr="008F236E">
        <w:trPr>
          <w:trHeight w:val="331"/>
        </w:trPr>
        <w:tc>
          <w:tcPr>
            <w:tcW w:w="10080" w:type="dxa"/>
          </w:tcPr>
          <w:p w14:paraId="4459C225" w14:textId="77777777" w:rsidR="008F236E" w:rsidRDefault="008F236E" w:rsidP="0010570D"/>
        </w:tc>
      </w:tr>
      <w:tr w:rsidR="008F236E" w:rsidRPr="00FA7765" w14:paraId="18EEE90B" w14:textId="77777777" w:rsidTr="00F02697">
        <w:trPr>
          <w:trHeight w:val="331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4E6BCEF2" w14:textId="0D852299" w:rsidR="008F236E" w:rsidRPr="00FA7765" w:rsidRDefault="001B401C" w:rsidP="00F02697">
            <w:r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478CF67D" wp14:editId="27D0C51F">
                      <wp:simplePos x="0" y="0"/>
                      <wp:positionH relativeFrom="page">
                        <wp:posOffset>-694055</wp:posOffset>
                      </wp:positionH>
                      <wp:positionV relativeFrom="paragraph">
                        <wp:posOffset>-608965</wp:posOffset>
                      </wp:positionV>
                      <wp:extent cx="7772400" cy="11298555"/>
                      <wp:effectExtent l="0" t="0" r="0" b="0"/>
                      <wp:wrapNone/>
                      <wp:docPr id="1329417598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0" cy="11298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3DEFB" id="Rectangle 1" o:spid="_x0000_s1026" style="position:absolute;margin-left:-54.65pt;margin-top:-47.95pt;width:612pt;height:889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" fillcolor="#dcf1e7 [664]" stroked="f" strokeweight="1pt">
                      <v:fill opacity="19789f"/>
                      <w10:wrap anchorx="page"/>
                      <w10:anchorlock/>
                    </v:rect>
                  </w:pict>
                </mc:Fallback>
              </mc:AlternateContent>
            </w:r>
          </w:p>
        </w:tc>
      </w:tr>
      <w:tr w:rsidR="008F236E" w14:paraId="5C11460B" w14:textId="77777777" w:rsidTr="00F02697">
        <w:tc>
          <w:tcPr>
            <w:tcW w:w="10080" w:type="dxa"/>
          </w:tcPr>
          <w:p w14:paraId="206EF748" w14:textId="77777777" w:rsidR="008F236E" w:rsidRDefault="00000000" w:rsidP="00F02697">
            <w:pPr>
              <w:pStyle w:val="Heading1"/>
            </w:pPr>
            <w:sdt>
              <w:sdtPr>
                <w:id w:val="1921290404"/>
                <w:placeholder>
                  <w:docPart w:val="AE28C6EDA026499AAF4A9F1A5A8AA83D"/>
                </w:placeholder>
                <w:temporary/>
                <w:showingPlcHdr/>
                <w15:appearance w15:val="hidden"/>
              </w:sdtPr>
              <w:sdtContent>
                <w:r w:rsidR="008F236E" w:rsidRPr="005159EE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</w:tc>
      </w:tr>
      <w:tr w:rsidR="00CB647F" w14:paraId="76CC99DF" w14:textId="77777777" w:rsidTr="00BE33EF">
        <w:trPr>
          <w:trHeight w:val="12582"/>
        </w:trPr>
        <w:tc>
          <w:tcPr>
            <w:tcW w:w="10080" w:type="dxa"/>
          </w:tcPr>
          <w:p w14:paraId="5F126D6F" w14:textId="1DC8C467" w:rsidR="00CB647F" w:rsidRPr="00CB647F" w:rsidRDefault="00CB647F" w:rsidP="00EA7D7B">
            <w:pPr>
              <w:spacing w:line="300" w:lineRule="exact"/>
              <w:ind w:left="2127" w:hanging="1843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EA7D7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Java Technologies</w:t>
            </w:r>
            <w:r w:rsidRPr="00CB647F">
              <w:rPr>
                <w:rFonts w:ascii="Times New Roman" w:hAnsi="Times New Roman" w:cs="Times New Roman"/>
                <w:color w:val="auto"/>
                <w:sz w:val="22"/>
              </w:rPr>
              <w:t xml:space="preserve">: Core Java, 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JavaFX, Java SE, JSP, JDBC, J2EE,</w:t>
            </w:r>
            <w:r w:rsidR="00EA7D7B">
              <w:rPr>
                <w:rFonts w:ascii="Times New Roman" w:hAnsi="Times New Roman" w:cs="Times New Roman"/>
                <w:color w:val="auto"/>
                <w:sz w:val="22"/>
              </w:rPr>
              <w:t xml:space="preserve"> JVM,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Servlet</w:t>
            </w:r>
            <w:r w:rsidR="00EA7D7B">
              <w:rPr>
                <w:rFonts w:ascii="Times New Roman" w:hAnsi="Times New Roman" w:cs="Times New Roman"/>
                <w:color w:val="auto"/>
                <w:sz w:val="22"/>
              </w:rPr>
              <w:t>, Spring Boot, Spring MVC, Spring Security, Hibernate</w:t>
            </w:r>
          </w:p>
          <w:p w14:paraId="73ECC133" w14:textId="5A8B7ECA" w:rsidR="00CB647F" w:rsidRDefault="00CB647F" w:rsidP="00CB647F">
            <w:pPr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EA7D7B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Programming Languages</w:t>
            </w:r>
            <w:r w:rsidRPr="00CB647F">
              <w:rPr>
                <w:rFonts w:ascii="Times New Roman" w:hAnsi="Times New Roman" w:cs="Times New Roman"/>
                <w:color w:val="auto"/>
                <w:sz w:val="22"/>
              </w:rPr>
              <w:t>: Golang, Python, C#, TypeScript, JavaScript (Node.js), Kotlin, Scala</w:t>
            </w:r>
          </w:p>
          <w:p w14:paraId="60D95CBA" w14:textId="6575F964" w:rsidR="00EA7D7B" w:rsidRDefault="00EA7D7B" w:rsidP="00EA7D7B">
            <w:pPr>
              <w:tabs>
                <w:tab w:val="left" w:pos="6111"/>
              </w:tabs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Web Development</w:t>
            </w:r>
            <w:r w:rsidRPr="00EA7D7B">
              <w:rPr>
                <w:rFonts w:ascii="Times New Roman" w:hAnsi="Times New Roman" w:cs="Times New Roman"/>
                <w:color w:val="auto"/>
                <w:sz w:val="22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.NET, Angular, React, Vue.js, GraphQL</w:t>
            </w:r>
          </w:p>
          <w:p w14:paraId="10A67134" w14:textId="731DFDBD" w:rsidR="00634393" w:rsidRDefault="00634393" w:rsidP="00EA7D7B">
            <w:pPr>
              <w:tabs>
                <w:tab w:val="left" w:pos="6111"/>
              </w:tabs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Databases</w:t>
            </w:r>
            <w:r w:rsidRPr="00634393">
              <w:rPr>
                <w:rFonts w:ascii="Times New Roman" w:hAnsi="Times New Roman" w:cs="Times New Roman"/>
                <w:color w:val="auto"/>
                <w:sz w:val="22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PostgreSQL, MongoDB, Oracle, DB2, DynamoDB</w:t>
            </w:r>
          </w:p>
          <w:p w14:paraId="2004BB50" w14:textId="348BF243" w:rsidR="00EA7D7B" w:rsidRDefault="00EA7D7B" w:rsidP="00EA7D7B">
            <w:pPr>
              <w:tabs>
                <w:tab w:val="left" w:pos="6111"/>
              </w:tabs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Cloud Technologies</w:t>
            </w:r>
            <w:r w:rsidRPr="00EA7D7B">
              <w:rPr>
                <w:rFonts w:ascii="Times New Roman" w:hAnsi="Times New Roman" w:cs="Times New Roman"/>
                <w:color w:val="auto"/>
                <w:sz w:val="22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02A87">
              <w:rPr>
                <w:rFonts w:ascii="Times New Roman" w:hAnsi="Times New Roman" w:cs="Times New Roman"/>
                <w:color w:val="auto"/>
                <w:sz w:val="22"/>
              </w:rPr>
              <w:t>AWS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Amazon EC2, Amazon RDS, Amazon S3, Lambda function</w:t>
            </w:r>
            <w:r w:rsidR="00B02A87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, Azure, GCP</w:t>
            </w:r>
          </w:p>
          <w:p w14:paraId="7A3A6E64" w14:textId="5D93A26B" w:rsidR="00EA7D7B" w:rsidRDefault="00EA7D7B" w:rsidP="00EA7D7B">
            <w:pPr>
              <w:tabs>
                <w:tab w:val="left" w:pos="6111"/>
              </w:tabs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DevOps</w:t>
            </w:r>
            <w:r w:rsidRPr="00EA7D7B">
              <w:rPr>
                <w:rFonts w:ascii="Times New Roman" w:hAnsi="Times New Roman" w:cs="Times New Roman"/>
                <w:color w:val="auto"/>
                <w:sz w:val="22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Docker, Kubernetes, Terraform, Jenkins, GitLab</w:t>
            </w:r>
          </w:p>
          <w:p w14:paraId="421ED518" w14:textId="30B96077" w:rsidR="00EA7D7B" w:rsidRDefault="00EA7D7B" w:rsidP="00EA7D7B">
            <w:pPr>
              <w:tabs>
                <w:tab w:val="left" w:pos="6111"/>
              </w:tabs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Messaging Systems</w:t>
            </w:r>
            <w:r w:rsidRPr="00EA7D7B">
              <w:rPr>
                <w:rFonts w:ascii="Times New Roman" w:hAnsi="Times New Roman" w:cs="Times New Roman"/>
                <w:color w:val="auto"/>
                <w:sz w:val="22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JMS, Apache Kafka</w:t>
            </w:r>
          </w:p>
          <w:p w14:paraId="3C1ACB12" w14:textId="4E0921AD" w:rsidR="00EA7D7B" w:rsidRDefault="00EA7D7B" w:rsidP="00EA7D7B">
            <w:pPr>
              <w:tabs>
                <w:tab w:val="left" w:pos="6111"/>
              </w:tabs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Version Control</w:t>
            </w:r>
            <w:r w:rsidRPr="00EA7D7B">
              <w:rPr>
                <w:rFonts w:ascii="Times New Roman" w:hAnsi="Times New Roman" w:cs="Times New Roman"/>
                <w:color w:val="auto"/>
                <w:sz w:val="22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Git, SVN</w:t>
            </w:r>
          </w:p>
          <w:p w14:paraId="5CC4521C" w14:textId="0F1E7B06" w:rsidR="00EA7D7B" w:rsidRDefault="00EA7D7B" w:rsidP="00EA7D7B">
            <w:pPr>
              <w:tabs>
                <w:tab w:val="left" w:pos="6111"/>
              </w:tabs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Testing Tools</w:t>
            </w:r>
            <w:r w:rsidRPr="00EA7D7B">
              <w:rPr>
                <w:rFonts w:ascii="Times New Roman" w:hAnsi="Times New Roman" w:cs="Times New Roman"/>
                <w:color w:val="auto"/>
                <w:sz w:val="22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Selenium, JUnit, Karma</w:t>
            </w:r>
          </w:p>
          <w:p w14:paraId="0BBD2CFC" w14:textId="3B48DCD3" w:rsidR="00EA7D7B" w:rsidRPr="00CB647F" w:rsidRDefault="00EA7D7B" w:rsidP="00EA7D7B">
            <w:pPr>
              <w:tabs>
                <w:tab w:val="left" w:pos="6111"/>
              </w:tabs>
              <w:spacing w:line="300" w:lineRule="exact"/>
              <w:ind w:left="284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Other Tools</w:t>
            </w:r>
            <w:r w:rsidRPr="00EA7D7B">
              <w:rPr>
                <w:rFonts w:ascii="Times New Roman" w:hAnsi="Times New Roman" w:cs="Times New Roman"/>
                <w:color w:val="auto"/>
                <w:sz w:val="22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Maven, Jira, Log4j, Scrum, Kanban </w:t>
            </w:r>
          </w:p>
          <w:p w14:paraId="39642F57" w14:textId="77777777" w:rsidR="00CB647F" w:rsidRPr="00CB647F" w:rsidRDefault="00CB647F" w:rsidP="00CB647F">
            <w:pPr>
              <w:spacing w:line="300" w:lineRule="exact"/>
              <w:ind w:left="284"/>
              <w:jc w:val="both"/>
              <w:rPr>
                <w:rFonts w:ascii="Times New Roman" w:hAnsi="Times New Roman" w:cs="Times New Roman"/>
                <w:sz w:val="22"/>
              </w:rPr>
            </w:pPr>
          </w:p>
          <w:p w14:paraId="5CBCC76C" w14:textId="77777777" w:rsidR="00CB647F" w:rsidRDefault="00CB647F" w:rsidP="002833A9">
            <w:pPr>
              <w:spacing w:line="300" w:lineRule="exact"/>
              <w:jc w:val="both"/>
            </w:pPr>
          </w:p>
          <w:p w14:paraId="513B6ADA" w14:textId="77777777" w:rsidR="00CB647F" w:rsidRDefault="00CB647F" w:rsidP="002833A9">
            <w:pPr>
              <w:spacing w:line="300" w:lineRule="exact"/>
              <w:jc w:val="both"/>
            </w:pPr>
          </w:p>
          <w:p w14:paraId="3B318BCA" w14:textId="2E70D32A" w:rsidR="00CB647F" w:rsidRDefault="00CB647F" w:rsidP="008F236E">
            <w:pPr>
              <w:spacing w:line="300" w:lineRule="exact"/>
              <w:jc w:val="both"/>
            </w:pPr>
          </w:p>
        </w:tc>
      </w:tr>
    </w:tbl>
    <w:p w14:paraId="1FD4E6EE" w14:textId="77777777" w:rsidR="00595471" w:rsidRDefault="00595471" w:rsidP="0010570D">
      <w:pPr>
        <w:pStyle w:val="ListBullet"/>
        <w:numPr>
          <w:ilvl w:val="0"/>
          <w:numId w:val="0"/>
        </w:numPr>
      </w:pPr>
    </w:p>
    <w:sectPr w:rsidR="00595471" w:rsidSect="00A578BB">
      <w:type w:val="continuous"/>
      <w:pgSz w:w="12240" w:h="15840"/>
      <w:pgMar w:top="902" w:right="107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9009" w14:textId="77777777" w:rsidR="00A578BB" w:rsidRDefault="00A578BB" w:rsidP="00E97F0F">
      <w:r>
        <w:separator/>
      </w:r>
    </w:p>
  </w:endnote>
  <w:endnote w:type="continuationSeparator" w:id="0">
    <w:p w14:paraId="44501A54" w14:textId="77777777" w:rsidR="00A578BB" w:rsidRDefault="00A578BB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CE63" w14:textId="77777777" w:rsidR="00A578BB" w:rsidRDefault="00A578BB" w:rsidP="00E97F0F">
      <w:r>
        <w:separator/>
      </w:r>
    </w:p>
  </w:footnote>
  <w:footnote w:type="continuationSeparator" w:id="0">
    <w:p w14:paraId="7660A86A" w14:textId="77777777" w:rsidR="00A578BB" w:rsidRDefault="00A578BB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37DD59EC"/>
    <w:multiLevelType w:val="hybridMultilevel"/>
    <w:tmpl w:val="17E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51F94"/>
    <w:multiLevelType w:val="hybridMultilevel"/>
    <w:tmpl w:val="5AF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2"/>
  </w:num>
  <w:num w:numId="2" w16cid:durableId="1850561498">
    <w:abstractNumId w:val="7"/>
  </w:num>
  <w:num w:numId="3" w16cid:durableId="1439131869">
    <w:abstractNumId w:val="3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4"/>
  </w:num>
  <w:num w:numId="7" w16cid:durableId="302852630">
    <w:abstractNumId w:val="5"/>
  </w:num>
  <w:num w:numId="8" w16cid:durableId="1701200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9"/>
    <w:rsid w:val="000023FF"/>
    <w:rsid w:val="00064367"/>
    <w:rsid w:val="000761F2"/>
    <w:rsid w:val="000B6298"/>
    <w:rsid w:val="000D5216"/>
    <w:rsid w:val="001054FD"/>
    <w:rsid w:val="0010570D"/>
    <w:rsid w:val="0015708B"/>
    <w:rsid w:val="00175142"/>
    <w:rsid w:val="00180710"/>
    <w:rsid w:val="001843C6"/>
    <w:rsid w:val="00195EF4"/>
    <w:rsid w:val="001964B6"/>
    <w:rsid w:val="001B401C"/>
    <w:rsid w:val="001B58FB"/>
    <w:rsid w:val="001D7755"/>
    <w:rsid w:val="00222532"/>
    <w:rsid w:val="002833A9"/>
    <w:rsid w:val="00285F5A"/>
    <w:rsid w:val="0028731F"/>
    <w:rsid w:val="002B0A83"/>
    <w:rsid w:val="002D6F34"/>
    <w:rsid w:val="0030456C"/>
    <w:rsid w:val="00304FD1"/>
    <w:rsid w:val="00347C6E"/>
    <w:rsid w:val="00356697"/>
    <w:rsid w:val="0036639A"/>
    <w:rsid w:val="0037232A"/>
    <w:rsid w:val="00376C1B"/>
    <w:rsid w:val="00385FE3"/>
    <w:rsid w:val="003B446A"/>
    <w:rsid w:val="003D2E6B"/>
    <w:rsid w:val="003D5219"/>
    <w:rsid w:val="00404608"/>
    <w:rsid w:val="004318EF"/>
    <w:rsid w:val="00431BBF"/>
    <w:rsid w:val="00462DB0"/>
    <w:rsid w:val="004D2889"/>
    <w:rsid w:val="004E42FA"/>
    <w:rsid w:val="00505703"/>
    <w:rsid w:val="00510684"/>
    <w:rsid w:val="00512023"/>
    <w:rsid w:val="005159EE"/>
    <w:rsid w:val="0057527E"/>
    <w:rsid w:val="005909C2"/>
    <w:rsid w:val="005937B7"/>
    <w:rsid w:val="00595471"/>
    <w:rsid w:val="005A4905"/>
    <w:rsid w:val="005A5DD3"/>
    <w:rsid w:val="00615397"/>
    <w:rsid w:val="00634393"/>
    <w:rsid w:val="00643E15"/>
    <w:rsid w:val="00651F22"/>
    <w:rsid w:val="0065320E"/>
    <w:rsid w:val="00657062"/>
    <w:rsid w:val="006C7B3E"/>
    <w:rsid w:val="006E6F61"/>
    <w:rsid w:val="00722E9C"/>
    <w:rsid w:val="007927B1"/>
    <w:rsid w:val="007A4059"/>
    <w:rsid w:val="007A5431"/>
    <w:rsid w:val="008A0E6E"/>
    <w:rsid w:val="008B3A32"/>
    <w:rsid w:val="008B6187"/>
    <w:rsid w:val="008C49DB"/>
    <w:rsid w:val="008C5D5E"/>
    <w:rsid w:val="008F236E"/>
    <w:rsid w:val="00913310"/>
    <w:rsid w:val="009975CE"/>
    <w:rsid w:val="009A0812"/>
    <w:rsid w:val="00A06949"/>
    <w:rsid w:val="00A07BB9"/>
    <w:rsid w:val="00A40DEC"/>
    <w:rsid w:val="00A578BB"/>
    <w:rsid w:val="00A66AFF"/>
    <w:rsid w:val="00AA3564"/>
    <w:rsid w:val="00AB4707"/>
    <w:rsid w:val="00AE1FE7"/>
    <w:rsid w:val="00B00B32"/>
    <w:rsid w:val="00B02A87"/>
    <w:rsid w:val="00B14457"/>
    <w:rsid w:val="00BD6F90"/>
    <w:rsid w:val="00BF36ED"/>
    <w:rsid w:val="00C74AF9"/>
    <w:rsid w:val="00CB647F"/>
    <w:rsid w:val="00CC0FFE"/>
    <w:rsid w:val="00CE3B09"/>
    <w:rsid w:val="00D44C0E"/>
    <w:rsid w:val="00D57D1B"/>
    <w:rsid w:val="00DA56A1"/>
    <w:rsid w:val="00DE5A73"/>
    <w:rsid w:val="00E7344F"/>
    <w:rsid w:val="00E7459C"/>
    <w:rsid w:val="00E76C1C"/>
    <w:rsid w:val="00E76D1E"/>
    <w:rsid w:val="00E97F0F"/>
    <w:rsid w:val="00EA7D7B"/>
    <w:rsid w:val="00EF0426"/>
    <w:rsid w:val="00F06B66"/>
    <w:rsid w:val="00F40125"/>
    <w:rsid w:val="00F41BB4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BBF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customStyle="1" w:styleId="ListParagraphChar">
    <w:name w:val="List Paragraph Char"/>
    <w:link w:val="ListParagraph"/>
    <w:uiPriority w:val="34"/>
    <w:locked/>
    <w:rsid w:val="001843C6"/>
    <w:rPr>
      <w:color w:val="266044" w:themeColor="accent5" w:themeShade="8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28C6EDA026499AAF4A9F1A5A8AA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3A3B-B241-41A4-972D-D1DA27324AF1}"/>
      </w:docPartPr>
      <w:docPartBody>
        <w:p w:rsidR="00AB15C1" w:rsidRDefault="00C70657" w:rsidP="00C70657">
          <w:pPr>
            <w:pStyle w:val="AE28C6EDA026499AAF4A9F1A5A8AA83D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57"/>
    <w:rsid w:val="00171974"/>
    <w:rsid w:val="002733F2"/>
    <w:rsid w:val="007C0C81"/>
    <w:rsid w:val="00847D5B"/>
    <w:rsid w:val="008E4E54"/>
    <w:rsid w:val="00AB15C1"/>
    <w:rsid w:val="00C70657"/>
    <w:rsid w:val="00E07892"/>
    <w:rsid w:val="00E51FF8"/>
    <w:rsid w:val="00FB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8C6EDA026499AAF4A9F1A5A8AA83D">
    <w:name w:val="AE28C6EDA026499AAF4A9F1A5A8AA83D"/>
    <w:rsid w:val="00C70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DD71C-EFE4-4C1D-8D4A-A7CAD01FDA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4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2023-12-10T19:48:00Z</dcterms:created>
  <dcterms:modified xsi:type="dcterms:W3CDTF">2024-02-12T16:04:00Z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