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4675"/>
      </w:tblGrid>
      <w:tr w:rsidR="00A52131" w:rsidRPr="00777080" w14:paraId="05C0BFD5" w14:textId="77777777" w:rsidTr="00777080">
        <w:trPr>
          <w:trHeight w:val="1431"/>
        </w:trPr>
        <w:tc>
          <w:tcPr>
            <w:tcW w:w="4395" w:type="dxa"/>
            <w:tcBorders>
              <w:bottom w:val="single" w:sz="4" w:space="0" w:color="auto"/>
            </w:tcBorders>
          </w:tcPr>
          <w:p w14:paraId="762D8FD8" w14:textId="717EF0EE" w:rsidR="00A52131" w:rsidRPr="00306C98" w:rsidRDefault="00777080" w:rsidP="00A52131">
            <w:pPr>
              <w:pStyle w:val="Title"/>
              <w:spacing w:line="600" w:lineRule="exact"/>
              <w:rPr>
                <w:rFonts w:ascii="Adobe Garamond Pro Bold" w:hAnsi="Adobe Garamond Pro Bold" w:cs="Times New Roman"/>
              </w:rPr>
            </w:pPr>
            <w:r w:rsidRPr="00306C98">
              <w:rPr>
                <w:rFonts w:ascii="Adobe Garamond Pro Bold" w:hAnsi="Adobe Garamond Pro Bold" w:cs="Times New Roman"/>
              </w:rPr>
              <w:t>Kevin</w:t>
            </w:r>
          </w:p>
          <w:p w14:paraId="4CF44934" w14:textId="49F30F15" w:rsidR="00A52131" w:rsidRPr="001050EC" w:rsidRDefault="00777080" w:rsidP="00FE3C37">
            <w:pPr>
              <w:pStyle w:val="Subtitle"/>
              <w:rPr>
                <w:rFonts w:ascii="Times New Roman" w:hAnsi="Times New Roman" w:cs="Times New Roman"/>
                <w:b w:val="0"/>
                <w:bCs/>
              </w:rPr>
            </w:pPr>
            <w:r w:rsidRPr="001050EC">
              <w:rPr>
                <w:rFonts w:ascii="Adobe Garamond Pro Bold" w:hAnsi="Adobe Garamond Pro Bold" w:cs="Times New Roman"/>
                <w:b w:val="0"/>
                <w:bCs/>
              </w:rPr>
              <w:t>Rabe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2A933EB" w14:textId="3917FD55" w:rsidR="00A52131" w:rsidRPr="00777080" w:rsidRDefault="00000000" w:rsidP="00AD31D1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81429644"/>
                <w:placeholder>
                  <w:docPart w:val="E4A8DCC668514E2A807706DF09B4FAAD"/>
                </w:placeholder>
                <w15:appearance w15:val="hidden"/>
              </w:sdtPr>
              <w:sdtContent>
                <w:r w:rsidR="00777080" w:rsidRPr="006778BB">
                  <w:rPr>
                    <w:rFonts w:ascii="Times New Roman" w:hAnsi="Times New Roman" w:cs="Times New Roman"/>
                    <w:sz w:val="22"/>
                    <w:szCs w:val="24"/>
                  </w:rPr>
                  <w:t>4211 King St, Greenville, TX, 75401</w:t>
                </w:r>
              </w:sdtContent>
            </w:sdt>
            <w:r w:rsidR="00A52131" w:rsidRPr="00777080">
              <w:rPr>
                <w:rFonts w:ascii="Times New Roman" w:hAnsi="Times New Roman" w:cs="Times New Roman"/>
              </w:rPr>
              <w:t xml:space="preserve">  </w:t>
            </w:r>
            <w:r w:rsidR="00A52131" w:rsidRPr="0077708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597E269F" wp14:editId="579C7B86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2569F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039AB04" w14:textId="30502D57" w:rsidR="00A52131" w:rsidRPr="00777080" w:rsidRDefault="00000000" w:rsidP="00AD31D1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2118520774"/>
                <w:placeholder>
                  <w:docPart w:val="19B1349E5845402E85FB043378A6399B"/>
                </w:placeholder>
                <w15:appearance w15:val="hidden"/>
              </w:sdtPr>
              <w:sdtContent>
                <w:r w:rsidR="003C14A6" w:rsidRPr="006778BB">
                  <w:rPr>
                    <w:rFonts w:ascii="Times New Roman" w:hAnsi="Times New Roman" w:cs="Times New Roman"/>
                    <w:sz w:val="22"/>
                    <w:szCs w:val="24"/>
                  </w:rPr>
                  <w:t>903.303.5099</w:t>
                </w:r>
              </w:sdtContent>
            </w:sdt>
            <w:r w:rsidR="00A52131" w:rsidRPr="00777080">
              <w:rPr>
                <w:rFonts w:ascii="Times New Roman" w:hAnsi="Times New Roman" w:cs="Times New Roman"/>
              </w:rPr>
              <w:t xml:space="preserve">  </w:t>
            </w:r>
            <w:r w:rsidR="00A52131" w:rsidRPr="0077708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293BB4C0" wp14:editId="7291E0E5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F076A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F62A0D3" w14:textId="166ED45F" w:rsidR="00A52131" w:rsidRPr="00777080" w:rsidRDefault="00000000" w:rsidP="00AD31D1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619497980"/>
                <w:placeholder>
                  <w:docPart w:val="C82C716DF0F94E5FB66576A3BCCB3DE3"/>
                </w:placeholder>
                <w15:appearance w15:val="hidden"/>
              </w:sdtPr>
              <w:sdtContent>
                <w:r w:rsidR="0041708D">
                  <w:rPr>
                    <w:rFonts w:ascii="Times New Roman" w:hAnsi="Times New Roman" w:cs="Times New Roman"/>
                  </w:rPr>
                  <w:t>kevinrabe684</w:t>
                </w:r>
                <w:r w:rsidR="00777080" w:rsidRPr="006778BB">
                  <w:rPr>
                    <w:rFonts w:ascii="Times New Roman" w:hAnsi="Times New Roman" w:cs="Times New Roman"/>
                    <w:sz w:val="22"/>
                    <w:szCs w:val="24"/>
                  </w:rPr>
                  <w:t>@gmail.com</w:t>
                </w:r>
              </w:sdtContent>
            </w:sdt>
            <w:r w:rsidR="00A52131" w:rsidRPr="00777080">
              <w:rPr>
                <w:rFonts w:ascii="Times New Roman" w:hAnsi="Times New Roman" w:cs="Times New Roman"/>
              </w:rPr>
              <w:t xml:space="preserve">  </w:t>
            </w:r>
            <w:r w:rsidR="00A52131" w:rsidRPr="00777080">
              <w:rPr>
                <w:rFonts w:ascii="Times New Roman" w:hAnsi="Times New Roman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16DA567" wp14:editId="466F5621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F2B4F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:rsidRPr="00777080" w14:paraId="4E7073C0" w14:textId="77777777" w:rsidTr="003C14A6">
        <w:tc>
          <w:tcPr>
            <w:tcW w:w="9070" w:type="dxa"/>
            <w:gridSpan w:val="2"/>
            <w:tcBorders>
              <w:top w:val="single" w:sz="4" w:space="0" w:color="auto"/>
            </w:tcBorders>
          </w:tcPr>
          <w:p w14:paraId="4E8C078C" w14:textId="77777777" w:rsidR="00A52131" w:rsidRPr="00777080" w:rsidRDefault="00AD31D1" w:rsidP="00DC29B9">
            <w:pPr>
              <w:rPr>
                <w:rFonts w:ascii="Times New Roman" w:hAnsi="Times New Roman" w:cs="Times New Roman"/>
              </w:rPr>
            </w:pPr>
            <w:r w:rsidRPr="00777080">
              <w:rPr>
                <w:rFonts w:ascii="Times New Roman" w:hAnsi="Times New Roman" w:cs="Times New Roman"/>
              </w:rPr>
              <w:t xml:space="preserve">  </w:t>
            </w:r>
          </w:p>
          <w:p w14:paraId="6D0A7666" w14:textId="3924D2F5" w:rsidR="00A52131" w:rsidRPr="00777080" w:rsidRDefault="002016B7" w:rsidP="00A52131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</w:p>
          <w:p w14:paraId="1FC5167C" w14:textId="0FF9258B" w:rsidR="00941084" w:rsidRDefault="00941084" w:rsidP="00941084">
            <w:pPr>
              <w:tabs>
                <w:tab w:val="center" w:pos="5040"/>
              </w:tabs>
              <w:spacing w:after="0"/>
              <w:ind w:left="142" w:right="288"/>
              <w:jc w:val="both"/>
              <w:rPr>
                <w:rFonts w:ascii="Times New Roman" w:hAnsi="Times New Roman" w:cs="Times New Roman"/>
                <w:sz w:val="22"/>
              </w:rPr>
            </w:pPr>
            <w:r w:rsidRPr="000D5242">
              <w:rPr>
                <w:rFonts w:ascii="Times New Roman" w:hAnsi="Times New Roman" w:cs="Times New Roman"/>
                <w:sz w:val="22"/>
              </w:rPr>
              <w:t xml:space="preserve">I am an experienced Full Stack </w:t>
            </w:r>
            <w:r>
              <w:rPr>
                <w:rFonts w:ascii="Times New Roman" w:hAnsi="Times New Roman" w:cs="Times New Roman"/>
                <w:sz w:val="22"/>
              </w:rPr>
              <w:t>Engineer</w:t>
            </w:r>
            <w:r w:rsidRPr="000D5242">
              <w:rPr>
                <w:rFonts w:ascii="Times New Roman" w:hAnsi="Times New Roman" w:cs="Times New Roman"/>
                <w:sz w:val="22"/>
              </w:rPr>
              <w:t xml:space="preserve"> with </w:t>
            </w:r>
            <w:r>
              <w:rPr>
                <w:rFonts w:ascii="Times New Roman" w:hAnsi="Times New Roman" w:cs="Times New Roman"/>
                <w:sz w:val="22"/>
              </w:rPr>
              <w:t>9</w:t>
            </w:r>
            <w:r w:rsidRPr="000D5242">
              <w:rPr>
                <w:rFonts w:ascii="Times New Roman" w:hAnsi="Times New Roman" w:cs="Times New Roman"/>
                <w:sz w:val="22"/>
              </w:rPr>
              <w:t xml:space="preserve"> years who has expertise in both the frontend and backend development of </w:t>
            </w:r>
            <w:r w:rsidR="00A01707">
              <w:rPr>
                <w:rFonts w:ascii="Times New Roman" w:hAnsi="Times New Roman" w:cs="Times New Roman"/>
                <w:sz w:val="22"/>
              </w:rPr>
              <w:t>C#</w:t>
            </w:r>
            <w:r w:rsidRPr="000D5242">
              <w:rPr>
                <w:rFonts w:ascii="Times New Roman" w:hAnsi="Times New Roman" w:cs="Times New Roman"/>
                <w:sz w:val="22"/>
              </w:rPr>
              <w:t>-based applications. I am skilled in</w:t>
            </w:r>
            <w:r>
              <w:rPr>
                <w:rFonts w:ascii="Times New Roman" w:hAnsi="Times New Roman" w:cs="Times New Roman"/>
                <w:sz w:val="22"/>
              </w:rPr>
              <w:t xml:space="preserve"> Dot</w:t>
            </w:r>
            <w:r w:rsidR="003D5318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NET frameworks and JavaScript frameworks like React and Angular.</w:t>
            </w:r>
            <w:r w:rsidR="00D1017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1017A" w:rsidRPr="00D1017A">
              <w:rPr>
                <w:rFonts w:ascii="Times New Roman" w:hAnsi="Times New Roman" w:cs="Times New Roman"/>
                <w:sz w:val="22"/>
              </w:rPr>
              <w:t>In database management, I'm skilled in T-SQL, NoSQL, P</w:t>
            </w:r>
            <w:r w:rsidR="0034358C">
              <w:rPr>
                <w:rFonts w:ascii="Times New Roman" w:hAnsi="Times New Roman" w:cs="Times New Roman"/>
                <w:sz w:val="22"/>
              </w:rPr>
              <w:t>L</w:t>
            </w:r>
            <w:r w:rsidR="00D1017A" w:rsidRPr="00D1017A">
              <w:rPr>
                <w:rFonts w:ascii="Times New Roman" w:hAnsi="Times New Roman" w:cs="Times New Roman"/>
                <w:sz w:val="22"/>
              </w:rPr>
              <w:t>/SQL, and Cosmos DB, while messaging technologies like Kafka and MSMQ are part of my repertoire. My proficiency in CI/CD using Azure cloud services ensures efficient deployment.</w:t>
            </w:r>
            <w:r w:rsidR="00D1017A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I have experience in Software Development Life Cycle using development methodologies and Agile </w:t>
            </w:r>
            <w:r w:rsidR="007B5F25">
              <w:rPr>
                <w:rFonts w:ascii="Times New Roman" w:hAnsi="Times New Roman" w:cs="Times New Roman"/>
                <w:sz w:val="22"/>
              </w:rPr>
              <w:t>principle</w:t>
            </w:r>
            <w:r>
              <w:rPr>
                <w:rFonts w:ascii="Times New Roman" w:hAnsi="Times New Roman" w:cs="Times New Roman"/>
                <w:sz w:val="22"/>
              </w:rPr>
              <w:t>. Apart from technical skills, I have strong problem-solving abilities, excellent communication skills, and the capability to collaborate effectively with stakeholders.</w:t>
            </w:r>
          </w:p>
          <w:p w14:paraId="06852C5E" w14:textId="77777777" w:rsidR="00A52131" w:rsidRDefault="00A52131" w:rsidP="00A52131">
            <w:pPr>
              <w:pStyle w:val="Heading1"/>
              <w:rPr>
                <w:rFonts w:ascii="Times New Roman" w:hAnsi="Times New Roman" w:cs="Times New Roman"/>
              </w:rPr>
            </w:pPr>
          </w:p>
          <w:p w14:paraId="4F3F538B" w14:textId="0A4DC895" w:rsidR="002016B7" w:rsidRDefault="002016B7" w:rsidP="00A52131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</w:t>
            </w:r>
          </w:p>
          <w:p w14:paraId="50707A19" w14:textId="2BDD1DE0" w:rsidR="002016B7" w:rsidRDefault="002016B7" w:rsidP="002016B7">
            <w:pPr>
              <w:pStyle w:val="ListParagraph"/>
              <w:ind w:left="142" w:right="146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Programming Languages: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20425">
              <w:rPr>
                <w:rFonts w:ascii="Times New Roman" w:hAnsi="Times New Roman" w:cs="Times New Roman"/>
                <w:sz w:val="22"/>
              </w:rPr>
              <w:t xml:space="preserve">C#, </w:t>
            </w:r>
            <w:r>
              <w:rPr>
                <w:rFonts w:ascii="Times New Roman" w:hAnsi="Times New Roman" w:cs="Times New Roman"/>
                <w:sz w:val="22"/>
              </w:rPr>
              <w:t xml:space="preserve">Java, </w:t>
            </w:r>
            <w:r w:rsidR="00A20425">
              <w:rPr>
                <w:rFonts w:ascii="Times New Roman" w:hAnsi="Times New Roman" w:cs="Times New Roman"/>
                <w:sz w:val="22"/>
              </w:rPr>
              <w:t>JavaScript/</w:t>
            </w:r>
            <w:r>
              <w:rPr>
                <w:rFonts w:ascii="Times New Roman" w:hAnsi="Times New Roman" w:cs="Times New Roman"/>
                <w:sz w:val="22"/>
              </w:rPr>
              <w:t>TypeScript, Node.js</w:t>
            </w:r>
          </w:p>
          <w:p w14:paraId="0608E8D4" w14:textId="18CCDF5F" w:rsidR="002016B7" w:rsidRDefault="002016B7" w:rsidP="00CB3AB5">
            <w:pPr>
              <w:pStyle w:val="ListParagraph"/>
              <w:ind w:left="709" w:right="146" w:hanging="567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Web Development: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3AB5">
              <w:rPr>
                <w:rFonts w:ascii="Times New Roman" w:hAnsi="Times New Roman" w:cs="Times New Roman"/>
                <w:sz w:val="22"/>
              </w:rPr>
              <w:t>ASP.NET</w:t>
            </w:r>
            <w:r w:rsidR="00A178B1">
              <w:rPr>
                <w:rFonts w:ascii="Times New Roman" w:hAnsi="Times New Roman" w:cs="Times New Roman"/>
                <w:sz w:val="22"/>
              </w:rPr>
              <w:t xml:space="preserve"> Core</w:t>
            </w:r>
            <w:r w:rsidR="00CB3AB5">
              <w:rPr>
                <w:rFonts w:ascii="Times New Roman" w:hAnsi="Times New Roman" w:cs="Times New Roman"/>
                <w:sz w:val="22"/>
              </w:rPr>
              <w:t>, ASP.NET MVC,</w:t>
            </w:r>
            <w:r w:rsidR="00A178B1">
              <w:rPr>
                <w:rFonts w:ascii="Times New Roman" w:hAnsi="Times New Roman" w:cs="Times New Roman"/>
                <w:sz w:val="22"/>
              </w:rPr>
              <w:t xml:space="preserve"> .NET Core,</w:t>
            </w:r>
            <w:r w:rsidR="00BF36AA">
              <w:rPr>
                <w:rFonts w:ascii="Times New Roman" w:hAnsi="Times New Roman" w:cs="Times New Roman"/>
                <w:sz w:val="22"/>
              </w:rPr>
              <w:t xml:space="preserve"> WinForms, ADO.NET, WPF,</w:t>
            </w:r>
            <w:r w:rsidR="001050EC">
              <w:rPr>
                <w:rFonts w:ascii="Times New Roman" w:hAnsi="Times New Roman" w:cs="Times New Roman"/>
                <w:sz w:val="22"/>
              </w:rPr>
              <w:t xml:space="preserve"> WCF,</w:t>
            </w:r>
            <w:r w:rsidR="00CB3AB5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6096E">
              <w:rPr>
                <w:rFonts w:ascii="Times New Roman" w:hAnsi="Times New Roman" w:cs="Times New Roman"/>
                <w:sz w:val="22"/>
              </w:rPr>
              <w:t xml:space="preserve">Entity Framework, </w:t>
            </w:r>
            <w:r w:rsidR="00CB3AB5">
              <w:rPr>
                <w:rFonts w:ascii="Times New Roman" w:hAnsi="Times New Roman" w:cs="Times New Roman"/>
                <w:sz w:val="22"/>
              </w:rPr>
              <w:t xml:space="preserve">Blazor, </w:t>
            </w:r>
            <w:r>
              <w:rPr>
                <w:rFonts w:ascii="Times New Roman" w:hAnsi="Times New Roman" w:cs="Times New Roman"/>
                <w:sz w:val="22"/>
              </w:rPr>
              <w:t>Angular, React</w:t>
            </w:r>
            <w:r w:rsidR="00CB3AB5">
              <w:rPr>
                <w:rFonts w:ascii="Times New Roman" w:hAnsi="Times New Roman" w:cs="Times New Roman"/>
                <w:sz w:val="22"/>
              </w:rPr>
              <w:t>, GraphQL</w:t>
            </w:r>
            <w:r w:rsidR="001050EC">
              <w:rPr>
                <w:rFonts w:ascii="Times New Roman" w:hAnsi="Times New Roman" w:cs="Times New Roman"/>
                <w:sz w:val="22"/>
              </w:rPr>
              <w:t>, jQuery</w:t>
            </w:r>
          </w:p>
          <w:p w14:paraId="1ED8B508" w14:textId="35048F09" w:rsidR="002016B7" w:rsidRDefault="002016B7" w:rsidP="00CB3AB5">
            <w:pPr>
              <w:pStyle w:val="ListParagraph"/>
              <w:ind w:left="709" w:right="146" w:hanging="567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Databases</w:t>
            </w:r>
            <w:r w:rsidR="00CB3AB5">
              <w:rPr>
                <w:rFonts w:ascii="Times New Roman" w:hAnsi="Times New Roman" w:cs="Times New Roman"/>
                <w:b/>
                <w:bCs/>
                <w:sz w:val="22"/>
              </w:rPr>
              <w:t xml:space="preserve"> Technologies</w:t>
            </w: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CB3AB5">
              <w:rPr>
                <w:rFonts w:ascii="Times New Roman" w:hAnsi="Times New Roman" w:cs="Times New Roman"/>
                <w:sz w:val="22"/>
              </w:rPr>
              <w:t xml:space="preserve">Microsoft SQL Server, Azure Cosmos DB, Azure SQL, </w:t>
            </w:r>
            <w:r>
              <w:rPr>
                <w:rFonts w:ascii="Times New Roman" w:hAnsi="Times New Roman" w:cs="Times New Roman"/>
                <w:sz w:val="22"/>
              </w:rPr>
              <w:t xml:space="preserve">MongoDB, </w:t>
            </w:r>
            <w:r w:rsidR="00CB3AB5">
              <w:rPr>
                <w:rFonts w:ascii="Times New Roman" w:hAnsi="Times New Roman" w:cs="Times New Roman"/>
                <w:sz w:val="22"/>
              </w:rPr>
              <w:t xml:space="preserve">PL/SQL, </w:t>
            </w:r>
            <w:r w:rsidR="003F1EA3">
              <w:rPr>
                <w:rFonts w:ascii="Times New Roman" w:hAnsi="Times New Roman" w:cs="Times New Roman"/>
                <w:sz w:val="22"/>
              </w:rPr>
              <w:t>T-SQL, SSIS</w:t>
            </w:r>
            <w:r w:rsidR="00BF36AA">
              <w:rPr>
                <w:rFonts w:ascii="Times New Roman" w:hAnsi="Times New Roman" w:cs="Times New Roman"/>
                <w:sz w:val="22"/>
              </w:rPr>
              <w:t>, LINQ</w:t>
            </w:r>
          </w:p>
          <w:p w14:paraId="7AA5A73B" w14:textId="567091B4" w:rsidR="002016B7" w:rsidRDefault="002016B7" w:rsidP="002016B7">
            <w:pPr>
              <w:pStyle w:val="ListParagraph"/>
              <w:ind w:left="142" w:right="146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Cloud Technologies: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20425">
              <w:rPr>
                <w:rFonts w:ascii="Times New Roman" w:hAnsi="Times New Roman" w:cs="Times New Roman"/>
                <w:sz w:val="22"/>
              </w:rPr>
              <w:t xml:space="preserve">Azure, </w:t>
            </w:r>
            <w:r>
              <w:rPr>
                <w:rFonts w:ascii="Times New Roman" w:hAnsi="Times New Roman" w:cs="Times New Roman"/>
                <w:sz w:val="22"/>
              </w:rPr>
              <w:t>AWS</w:t>
            </w:r>
          </w:p>
          <w:p w14:paraId="400D6C88" w14:textId="4721AC85" w:rsidR="002016B7" w:rsidRDefault="002016B7" w:rsidP="002016B7">
            <w:pPr>
              <w:pStyle w:val="ListParagraph"/>
              <w:ind w:left="142" w:right="146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DevOps:</w:t>
            </w:r>
            <w:r>
              <w:rPr>
                <w:rFonts w:ascii="Times New Roman" w:hAnsi="Times New Roman" w:cs="Times New Roman"/>
                <w:sz w:val="22"/>
              </w:rPr>
              <w:t xml:space="preserve"> Docker, Kubernetes, Jenkins</w:t>
            </w:r>
            <w:r w:rsidR="00CB3AB5">
              <w:rPr>
                <w:rFonts w:ascii="Times New Roman" w:hAnsi="Times New Roman" w:cs="Times New Roman"/>
                <w:sz w:val="22"/>
              </w:rPr>
              <w:t>, Azure DevOps, GitLab</w:t>
            </w:r>
          </w:p>
          <w:p w14:paraId="5E097F09" w14:textId="0521787A" w:rsidR="002016B7" w:rsidRDefault="002016B7" w:rsidP="002016B7">
            <w:pPr>
              <w:pStyle w:val="ListParagraph"/>
              <w:ind w:left="142" w:right="146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Messaging Systems:</w:t>
            </w:r>
            <w:r>
              <w:rPr>
                <w:rFonts w:ascii="Times New Roman" w:hAnsi="Times New Roman" w:cs="Times New Roman"/>
                <w:sz w:val="22"/>
              </w:rPr>
              <w:t xml:space="preserve"> Apache Kafka</w:t>
            </w:r>
            <w:r w:rsidR="00A20425">
              <w:rPr>
                <w:rFonts w:ascii="Times New Roman" w:hAnsi="Times New Roman" w:cs="Times New Roman"/>
                <w:sz w:val="22"/>
              </w:rPr>
              <w:t>, MSMQ</w:t>
            </w:r>
            <w:r w:rsidR="00CB3AB5">
              <w:rPr>
                <w:rFonts w:ascii="Times New Roman" w:hAnsi="Times New Roman" w:cs="Times New Roman"/>
                <w:sz w:val="22"/>
              </w:rPr>
              <w:t>, Kafka Connect</w:t>
            </w:r>
          </w:p>
          <w:p w14:paraId="27E8B4F8" w14:textId="3F762CA5" w:rsidR="002016B7" w:rsidRDefault="002016B7" w:rsidP="002016B7">
            <w:pPr>
              <w:pStyle w:val="ListParagraph"/>
              <w:ind w:left="142" w:right="146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Testing:</w:t>
            </w:r>
            <w:r>
              <w:rPr>
                <w:rFonts w:ascii="Times New Roman" w:hAnsi="Times New Roman" w:cs="Times New Roman"/>
                <w:sz w:val="22"/>
              </w:rPr>
              <w:t xml:space="preserve"> Selenium,</w:t>
            </w:r>
            <w:r w:rsidR="00A20425">
              <w:rPr>
                <w:rFonts w:ascii="Times New Roman" w:hAnsi="Times New Roman" w:cs="Times New Roman"/>
                <w:sz w:val="22"/>
              </w:rPr>
              <w:t xml:space="preserve"> NUnit</w:t>
            </w:r>
          </w:p>
          <w:p w14:paraId="006C96C6" w14:textId="4879D783" w:rsidR="002016B7" w:rsidRPr="00ED6339" w:rsidRDefault="002016B7" w:rsidP="00ED6339">
            <w:pPr>
              <w:pStyle w:val="ListParagraph"/>
              <w:ind w:left="142" w:right="146"/>
              <w:jc w:val="both"/>
              <w:rPr>
                <w:rFonts w:ascii="Times New Roman" w:hAnsi="Times New Roman" w:cs="Times New Roman"/>
                <w:sz w:val="22"/>
              </w:rPr>
            </w:pPr>
            <w:r w:rsidRPr="00B765EC">
              <w:rPr>
                <w:rFonts w:ascii="Times New Roman" w:hAnsi="Times New Roman" w:cs="Times New Roman"/>
                <w:b/>
                <w:bCs/>
                <w:sz w:val="22"/>
              </w:rPr>
              <w:t>Other Tools:</w:t>
            </w:r>
            <w:r>
              <w:rPr>
                <w:rFonts w:ascii="Times New Roman" w:hAnsi="Times New Roman" w:cs="Times New Roman"/>
                <w:sz w:val="22"/>
              </w:rPr>
              <w:t xml:space="preserve"> Jira, Scru</w:t>
            </w:r>
            <w:r w:rsidR="006B17FD">
              <w:rPr>
                <w:rFonts w:ascii="Times New Roman" w:hAnsi="Times New Roman" w:cs="Times New Roman"/>
                <w:sz w:val="22"/>
              </w:rPr>
              <w:t>m</w:t>
            </w:r>
          </w:p>
          <w:p w14:paraId="2D33351D" w14:textId="77777777" w:rsidR="002016B7" w:rsidRPr="00777080" w:rsidRDefault="002016B7" w:rsidP="00A52131">
            <w:pPr>
              <w:pStyle w:val="Heading1"/>
              <w:rPr>
                <w:rFonts w:ascii="Times New Roman" w:hAnsi="Times New Roman" w:cs="Times New Roman"/>
              </w:rPr>
            </w:pPr>
          </w:p>
          <w:p w14:paraId="3E03BF68" w14:textId="4C6FDCA5" w:rsidR="00A52131" w:rsidRPr="00777080" w:rsidRDefault="002016B7" w:rsidP="00FE3C37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  <w:p w14:paraId="30D2C788" w14:textId="77EF920A" w:rsidR="00A52131" w:rsidRPr="00777080" w:rsidRDefault="00FE3C37" w:rsidP="00FE3C37">
            <w:pPr>
              <w:pStyle w:val="Heading2"/>
              <w:rPr>
                <w:rFonts w:ascii="Times New Roman" w:hAnsi="Times New Roman" w:cs="Times New Roman"/>
              </w:rPr>
            </w:pPr>
            <w:r w:rsidRPr="00777080">
              <w:rPr>
                <w:rFonts w:ascii="Times New Roman" w:hAnsi="Times New Roman" w:cs="Times New Roman"/>
              </w:rPr>
              <w:t xml:space="preserve">Senior </w:t>
            </w:r>
            <w:r w:rsidR="00CF2678">
              <w:rPr>
                <w:rFonts w:ascii="Times New Roman" w:hAnsi="Times New Roman" w:cs="Times New Roman"/>
              </w:rPr>
              <w:t>Full Stack Engineer</w:t>
            </w:r>
            <w:r w:rsidRPr="00777080">
              <w:rPr>
                <w:rStyle w:val="BlackText"/>
                <w:rFonts w:ascii="Times New Roman" w:hAnsi="Times New Roman" w:cs="Times New Roman"/>
              </w:rPr>
              <w:t xml:space="preserve"> </w:t>
            </w:r>
            <w:r w:rsidR="00A52131" w:rsidRPr="00777080">
              <w:rPr>
                <w:rStyle w:val="BlackText"/>
                <w:rFonts w:ascii="Times New Roman" w:hAnsi="Times New Roman" w:cs="Times New Roman"/>
              </w:rPr>
              <w:t xml:space="preserve">| </w:t>
            </w:r>
            <w:r w:rsidR="00C5319D">
              <w:rPr>
                <w:rStyle w:val="BlackText"/>
                <w:rFonts w:ascii="Times New Roman" w:hAnsi="Times New Roman" w:cs="Times New Roman"/>
              </w:rPr>
              <w:t>Dentsply Sirona</w:t>
            </w:r>
          </w:p>
          <w:p w14:paraId="213D8293" w14:textId="6691299B" w:rsidR="00A52131" w:rsidRPr="00EE1827" w:rsidRDefault="00EE1827" w:rsidP="00A52131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EE1827">
              <w:rPr>
                <w:rFonts w:ascii="Times New Roman" w:hAnsi="Times New Roman" w:cs="Times New Roman"/>
                <w:sz w:val="22"/>
                <w:szCs w:val="22"/>
              </w:rPr>
              <w:t xml:space="preserve">2020.10 – 2023.10 | </w:t>
            </w:r>
            <w:r w:rsidR="00DF35FF" w:rsidRPr="00DF35FF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DF35FF" w:rsidRPr="00DF35FF">
              <w:rPr>
                <w:rFonts w:ascii="Times New Roman" w:hAnsi="Times New Roman" w:cs="Times New Roman"/>
                <w:caps w:val="0"/>
                <w:sz w:val="22"/>
                <w:szCs w:val="22"/>
              </w:rPr>
              <w:t>harlotte</w:t>
            </w:r>
            <w:r w:rsidR="00DF35FF" w:rsidRPr="00DF35F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F35FF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DF35FF">
              <w:rPr>
                <w:sz w:val="22"/>
              </w:rPr>
              <w:t>C</w:t>
            </w:r>
          </w:p>
          <w:p w14:paraId="4EF66309" w14:textId="7B27D771" w:rsidR="005E3562" w:rsidRDefault="00625136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Led a d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>evelop</w:t>
            </w:r>
            <w:r w:rsidR="00EC59A8">
              <w:rPr>
                <w:rFonts w:ascii="Times New Roman" w:hAnsi="Times New Roman" w:cs="Times New Roman"/>
                <w:sz w:val="22"/>
              </w:rPr>
              <w:t>ment</w:t>
            </w:r>
            <w:r>
              <w:rPr>
                <w:rFonts w:ascii="Times New Roman" w:hAnsi="Times New Roman" w:cs="Times New Roman"/>
                <w:sz w:val="22"/>
              </w:rPr>
              <w:t xml:space="preserve"> of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 xml:space="preserve"> modern software suite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 xml:space="preserve"> in </w:t>
            </w:r>
            <w:r w:rsidR="005E3562" w:rsidRPr="00CB2216">
              <w:rPr>
                <w:rFonts w:ascii="Times New Roman" w:hAnsi="Times New Roman" w:cs="Times New Roman"/>
                <w:b/>
                <w:bCs/>
                <w:sz w:val="22"/>
              </w:rPr>
              <w:t xml:space="preserve">.NET </w:t>
            </w:r>
            <w:r w:rsidR="0040032E" w:rsidRPr="00CB2216">
              <w:rPr>
                <w:rFonts w:ascii="Times New Roman" w:hAnsi="Times New Roman" w:cs="Times New Roman"/>
                <w:b/>
                <w:bCs/>
                <w:sz w:val="22"/>
              </w:rPr>
              <w:t>6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 xml:space="preserve"> with </w:t>
            </w:r>
            <w:r w:rsidR="005E3562" w:rsidRPr="0040032E">
              <w:rPr>
                <w:rFonts w:ascii="Times New Roman" w:hAnsi="Times New Roman" w:cs="Times New Roman"/>
                <w:b/>
                <w:bCs/>
                <w:sz w:val="22"/>
              </w:rPr>
              <w:t>Azure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 xml:space="preserve"> Serverless Archit</w:t>
            </w:r>
            <w:r w:rsidR="0006096E">
              <w:rPr>
                <w:rFonts w:ascii="Times New Roman" w:hAnsi="Times New Roman" w:cs="Times New Roman"/>
                <w:sz w:val="22"/>
              </w:rPr>
              <w:t>ectu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 xml:space="preserve">re with an </w:t>
            </w:r>
            <w:r w:rsidR="005E3562" w:rsidRPr="00CB2216">
              <w:rPr>
                <w:rFonts w:ascii="Times New Roman" w:hAnsi="Times New Roman" w:cs="Times New Roman"/>
                <w:b/>
                <w:bCs/>
                <w:sz w:val="22"/>
              </w:rPr>
              <w:t>Angular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 xml:space="preserve"> framework, resulting in a 2</w:t>
            </w:r>
            <w:r w:rsidR="000B0F2B">
              <w:rPr>
                <w:rFonts w:ascii="Times New Roman" w:hAnsi="Times New Roman" w:cs="Times New Roman"/>
                <w:sz w:val="22"/>
              </w:rPr>
              <w:t>0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 xml:space="preserve">% reduction in response times and a </w:t>
            </w:r>
            <w:r w:rsidR="000B0F2B">
              <w:rPr>
                <w:rFonts w:ascii="Times New Roman" w:hAnsi="Times New Roman" w:cs="Times New Roman"/>
                <w:sz w:val="22"/>
              </w:rPr>
              <w:t>28</w:t>
            </w:r>
            <w:r w:rsidR="005E3562" w:rsidRPr="005E3562">
              <w:rPr>
                <w:rFonts w:ascii="Times New Roman" w:hAnsi="Times New Roman" w:cs="Times New Roman"/>
                <w:sz w:val="22"/>
              </w:rPr>
              <w:t>% increase in system reliability.</w:t>
            </w:r>
          </w:p>
          <w:p w14:paraId="75DBE091" w14:textId="07FA67D7" w:rsidR="00DD58AD" w:rsidRDefault="00DD58AD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1E2914">
              <w:rPr>
                <w:rFonts w:ascii="Times New Roman" w:hAnsi="Times New Roman" w:cs="Times New Roman"/>
                <w:sz w:val="22"/>
              </w:rPr>
              <w:t xml:space="preserve">Developed </w:t>
            </w:r>
            <w:r w:rsidRPr="00DD58AD">
              <w:rPr>
                <w:rFonts w:ascii="Times New Roman" w:hAnsi="Times New Roman" w:cs="Times New Roman"/>
                <w:b/>
                <w:bCs/>
                <w:sz w:val="22"/>
              </w:rPr>
              <w:t>ASP.NET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Web API Controllers that involved in implementation of service layer components and data object layer components using </w:t>
            </w:r>
            <w:r w:rsidRPr="001E2914">
              <w:rPr>
                <w:rFonts w:ascii="Times New Roman" w:hAnsi="Times New Roman" w:cs="Times New Roman"/>
                <w:b/>
                <w:bCs/>
                <w:sz w:val="22"/>
              </w:rPr>
              <w:t>ASP.NET MVC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Web Application.</w:t>
            </w:r>
          </w:p>
          <w:p w14:paraId="3A102158" w14:textId="77777777" w:rsidR="00F82AF4" w:rsidRDefault="00F82AF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F82AF4">
              <w:rPr>
                <w:rFonts w:ascii="Times New Roman" w:hAnsi="Times New Roman" w:cs="Times New Roman"/>
                <w:sz w:val="22"/>
              </w:rPr>
              <w:t xml:space="preserve">Effectively utilized the </w:t>
            </w:r>
            <w:r w:rsidRPr="00F82AF4">
              <w:rPr>
                <w:rFonts w:ascii="Times New Roman" w:hAnsi="Times New Roman" w:cs="Times New Roman"/>
                <w:b/>
                <w:bCs/>
                <w:sz w:val="22"/>
              </w:rPr>
              <w:t>ASP.NET Security</w:t>
            </w:r>
            <w:r w:rsidRPr="00F82AF4">
              <w:rPr>
                <w:rFonts w:ascii="Times New Roman" w:hAnsi="Times New Roman" w:cs="Times New Roman"/>
                <w:sz w:val="22"/>
              </w:rPr>
              <w:t xml:space="preserve"> infrastructure to authenticate and authorize user access, as well as to perform other security-related tasks using </w:t>
            </w:r>
            <w:r w:rsidRPr="00F82AF4">
              <w:rPr>
                <w:rFonts w:ascii="Times New Roman" w:hAnsi="Times New Roman" w:cs="Times New Roman"/>
                <w:b/>
                <w:bCs/>
                <w:sz w:val="22"/>
              </w:rPr>
              <w:t>.NET Core</w:t>
            </w:r>
            <w:r w:rsidRPr="00F82AF4">
              <w:rPr>
                <w:rFonts w:ascii="Times New Roman" w:hAnsi="Times New Roman" w:cs="Times New Roman"/>
                <w:sz w:val="22"/>
              </w:rPr>
              <w:t>.</w:t>
            </w:r>
          </w:p>
          <w:p w14:paraId="70BA6E63" w14:textId="4069E8AE" w:rsidR="00812AF4" w:rsidRPr="007455C9" w:rsidRDefault="00812AF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812AF4">
              <w:rPr>
                <w:rFonts w:ascii="Times New Roman" w:hAnsi="Times New Roman" w:cs="Times New Roman"/>
                <w:sz w:val="22"/>
              </w:rPr>
              <w:t xml:space="preserve">Configured </w:t>
            </w:r>
            <w:r w:rsidRPr="00812AF4">
              <w:rPr>
                <w:rFonts w:ascii="Times New Roman" w:hAnsi="Times New Roman" w:cs="Times New Roman"/>
                <w:b/>
                <w:bCs/>
                <w:sz w:val="22"/>
              </w:rPr>
              <w:t>Windows Communication Foundation</w:t>
            </w:r>
            <w:r w:rsidRPr="00812AF4">
              <w:rPr>
                <w:rFonts w:ascii="Times New Roman" w:hAnsi="Times New Roman" w:cs="Times New Roman"/>
                <w:sz w:val="22"/>
              </w:rPr>
              <w:t xml:space="preserve"> (WCF) service to authenticate clients with Windows credentials for intranet applications for login validations.</w:t>
            </w:r>
          </w:p>
          <w:p w14:paraId="7E11F2AE" w14:textId="398EA16C" w:rsidR="00F64D13" w:rsidRDefault="00F64D13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Developed a responsive, intuitive, and visually appealing user interface using the </w:t>
            </w:r>
            <w:r w:rsidRPr="00F64D13">
              <w:rPr>
                <w:rFonts w:ascii="Times New Roman" w:hAnsi="Times New Roman" w:cs="Times New Roman"/>
                <w:b/>
                <w:bCs/>
                <w:sz w:val="22"/>
              </w:rPr>
              <w:t>React</w:t>
            </w:r>
            <w:r>
              <w:rPr>
                <w:rFonts w:ascii="Times New Roman" w:hAnsi="Times New Roman" w:cs="Times New Roman"/>
                <w:sz w:val="22"/>
              </w:rPr>
              <w:t xml:space="preserve"> frameworks with </w:t>
            </w:r>
            <w:r w:rsidRPr="00F64D13">
              <w:rPr>
                <w:rFonts w:ascii="Times New Roman" w:hAnsi="Times New Roman" w:cs="Times New Roman"/>
                <w:b/>
                <w:bCs/>
                <w:sz w:val="22"/>
              </w:rPr>
              <w:t>TypeScript</w:t>
            </w:r>
            <w:r>
              <w:rPr>
                <w:rFonts w:ascii="Times New Roman" w:hAnsi="Times New Roman" w:cs="Times New Roman"/>
                <w:sz w:val="22"/>
              </w:rPr>
              <w:t>, adhering to UX/UI design principles.</w:t>
            </w:r>
          </w:p>
          <w:p w14:paraId="4F40EB51" w14:textId="54D64568" w:rsidR="00B7106E" w:rsidRPr="00B7106E" w:rsidRDefault="00B7106E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B7106E">
              <w:rPr>
                <w:rFonts w:ascii="Times New Roman" w:hAnsi="Times New Roman" w:cs="Times New Roman"/>
                <w:sz w:val="22"/>
              </w:rPr>
              <w:t xml:space="preserve">Developed the applications using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C#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ASP.NET MVC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 with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Razor View Engine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AJAX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F22D97">
              <w:rPr>
                <w:rFonts w:ascii="Times New Roman" w:hAnsi="Times New Roman" w:cs="Times New Roman"/>
                <w:b/>
                <w:bCs/>
                <w:sz w:val="22"/>
              </w:rPr>
              <w:t>HTML5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F22D97">
              <w:rPr>
                <w:rFonts w:ascii="Times New Roman" w:hAnsi="Times New Roman" w:cs="Times New Roman"/>
                <w:b/>
                <w:bCs/>
                <w:sz w:val="22"/>
              </w:rPr>
              <w:t>CSS3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JavaScript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jQuery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TypeScript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JSON</w:t>
            </w:r>
            <w:r w:rsidRPr="00B7106E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B7106E">
              <w:rPr>
                <w:rFonts w:ascii="Times New Roman" w:hAnsi="Times New Roman" w:cs="Times New Roman"/>
                <w:b/>
                <w:bCs/>
                <w:sz w:val="22"/>
              </w:rPr>
              <w:t>Angular</w:t>
            </w:r>
            <w:r w:rsidRPr="00B7106E">
              <w:rPr>
                <w:rFonts w:ascii="Times New Roman" w:hAnsi="Times New Roman" w:cs="Times New Roman"/>
                <w:sz w:val="22"/>
              </w:rPr>
              <w:t>.</w:t>
            </w:r>
          </w:p>
          <w:p w14:paraId="2FD37E6F" w14:textId="5027C103" w:rsidR="000205CC" w:rsidRPr="000205CC" w:rsidRDefault="000205CC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772FF7">
              <w:rPr>
                <w:rFonts w:ascii="Times New Roman" w:hAnsi="Times New Roman" w:cs="Times New Roman"/>
                <w:sz w:val="22"/>
              </w:rPr>
              <w:t>U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772FF7">
              <w:rPr>
                <w:rFonts w:ascii="Times New Roman" w:hAnsi="Times New Roman" w:cs="Times New Roman"/>
                <w:sz w:val="22"/>
              </w:rPr>
              <w:t xml:space="preserve">ed </w:t>
            </w:r>
            <w:r w:rsidRPr="000205CC">
              <w:rPr>
                <w:rFonts w:ascii="Times New Roman" w:hAnsi="Times New Roman" w:cs="Times New Roman"/>
                <w:b/>
                <w:bCs/>
                <w:sz w:val="22"/>
              </w:rPr>
              <w:t>GraphQL</w:t>
            </w:r>
            <w:r w:rsidRPr="00772FF7">
              <w:rPr>
                <w:rFonts w:ascii="Times New Roman" w:hAnsi="Times New Roman" w:cs="Times New Roman"/>
                <w:sz w:val="22"/>
              </w:rPr>
              <w:t xml:space="preserve"> for efficient data handling and manipulation, improving application performance.</w:t>
            </w:r>
          </w:p>
          <w:p w14:paraId="2FAC3FA2" w14:textId="7FCA0372" w:rsidR="00F64D13" w:rsidRDefault="00F64D13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A50E26">
              <w:rPr>
                <w:rFonts w:ascii="Times New Roman" w:hAnsi="Times New Roman" w:cs="Times New Roman"/>
                <w:sz w:val="22"/>
              </w:rPr>
              <w:t>Developed</w:t>
            </w:r>
            <w:r>
              <w:rPr>
                <w:rFonts w:ascii="Times New Roman" w:hAnsi="Times New Roman" w:cs="Times New Roman"/>
                <w:sz w:val="22"/>
              </w:rPr>
              <w:t xml:space="preserve"> efficient and scalable</w:t>
            </w:r>
            <w:r w:rsidRPr="00A50E26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64D13">
              <w:rPr>
                <w:rFonts w:ascii="Times New Roman" w:hAnsi="Times New Roman" w:cs="Times New Roman"/>
                <w:b/>
                <w:bCs/>
                <w:sz w:val="22"/>
              </w:rPr>
              <w:t>RESTful API</w:t>
            </w:r>
            <w:r w:rsidRPr="00F64D13">
              <w:rPr>
                <w:rFonts w:ascii="Times New Roman" w:hAnsi="Times New Roman" w:cs="Times New Roman"/>
                <w:sz w:val="22"/>
              </w:rPr>
              <w:t>s</w:t>
            </w:r>
            <w:r w:rsidRPr="00A50E26">
              <w:rPr>
                <w:rFonts w:ascii="Times New Roman" w:hAnsi="Times New Roman" w:cs="Times New Roman"/>
                <w:sz w:val="22"/>
              </w:rPr>
              <w:t xml:space="preserve"> using </w:t>
            </w:r>
            <w:r w:rsidRPr="00F64D13">
              <w:rPr>
                <w:rFonts w:ascii="Times New Roman" w:hAnsi="Times New Roman" w:cs="Times New Roman"/>
                <w:b/>
                <w:bCs/>
                <w:sz w:val="22"/>
              </w:rPr>
              <w:t>Node.js</w:t>
            </w:r>
            <w:r>
              <w:rPr>
                <w:rFonts w:ascii="Times New Roman" w:hAnsi="Times New Roman" w:cs="Times New Roman"/>
                <w:sz w:val="22"/>
              </w:rPr>
              <w:t>, resulting in a 50% reduction in API response time and improved code maintainability through the use of clean and modular code practices.</w:t>
            </w:r>
          </w:p>
          <w:p w14:paraId="3782F491" w14:textId="677E7E8E" w:rsidR="00AD17D4" w:rsidRDefault="00AD17D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AD17D4">
              <w:rPr>
                <w:rFonts w:ascii="Times New Roman" w:hAnsi="Times New Roman" w:cs="Times New Roman"/>
                <w:sz w:val="22"/>
              </w:rPr>
              <w:lastRenderedPageBreak/>
              <w:t xml:space="preserve">Led a team of developers in the successful implementation of a client-facing web application using </w:t>
            </w:r>
            <w:r w:rsidRPr="00AD17D4">
              <w:rPr>
                <w:rFonts w:ascii="Times New Roman" w:hAnsi="Times New Roman" w:cs="Times New Roman"/>
                <w:b/>
                <w:bCs/>
                <w:sz w:val="22"/>
              </w:rPr>
              <w:t>Blazor</w:t>
            </w:r>
            <w:r w:rsidRPr="00AD17D4">
              <w:rPr>
                <w:rFonts w:ascii="Times New Roman" w:hAnsi="Times New Roman" w:cs="Times New Roman"/>
                <w:sz w:val="22"/>
              </w:rPr>
              <w:t xml:space="preserve"> for a major client, resulting in a 20% increase in user engagement.</w:t>
            </w:r>
          </w:p>
          <w:p w14:paraId="45B78FC7" w14:textId="2A0D8E18" w:rsidR="00DD58AD" w:rsidRPr="00DD58AD" w:rsidRDefault="00DD58AD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DD58AD">
              <w:rPr>
                <w:rFonts w:ascii="Times New Roman" w:hAnsi="Times New Roman" w:cs="Times New Roman"/>
                <w:sz w:val="22"/>
              </w:rPr>
              <w:t xml:space="preserve">Architected and developed high-performance dental platform using </w:t>
            </w:r>
            <w:r w:rsidRPr="00DD58AD">
              <w:rPr>
                <w:rFonts w:ascii="Times New Roman" w:hAnsi="Times New Roman" w:cs="Times New Roman"/>
                <w:b/>
                <w:bCs/>
                <w:sz w:val="22"/>
              </w:rPr>
              <w:t>ASP.NET MVC</w:t>
            </w:r>
            <w:r w:rsidRPr="00DD58AD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DD58AD">
              <w:rPr>
                <w:rFonts w:ascii="Times New Roman" w:hAnsi="Times New Roman" w:cs="Times New Roman"/>
                <w:b/>
                <w:bCs/>
                <w:sz w:val="22"/>
              </w:rPr>
              <w:t>Entity</w:t>
            </w:r>
            <w:r w:rsidRPr="00DD58AD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A7CC1">
              <w:rPr>
                <w:rFonts w:ascii="Times New Roman" w:hAnsi="Times New Roman" w:cs="Times New Roman"/>
                <w:b/>
                <w:bCs/>
                <w:sz w:val="22"/>
              </w:rPr>
              <w:t>Framework</w:t>
            </w:r>
            <w:r w:rsidRPr="00DD58AD">
              <w:rPr>
                <w:rFonts w:ascii="Times New Roman" w:hAnsi="Times New Roman" w:cs="Times New Roman"/>
                <w:sz w:val="22"/>
              </w:rPr>
              <w:t xml:space="preserve">, and </w:t>
            </w:r>
            <w:r w:rsidRPr="00DD58AD">
              <w:rPr>
                <w:rFonts w:ascii="Times New Roman" w:hAnsi="Times New Roman" w:cs="Times New Roman"/>
                <w:b/>
                <w:bCs/>
                <w:sz w:val="22"/>
              </w:rPr>
              <w:t>SQL Server</w:t>
            </w:r>
            <w:r w:rsidRPr="00DD58AD">
              <w:rPr>
                <w:rFonts w:ascii="Times New Roman" w:hAnsi="Times New Roman" w:cs="Times New Roman"/>
                <w:sz w:val="22"/>
              </w:rPr>
              <w:t>, optimizing data retrieval, manipulation, and storage for enhanced efficiency and an exceptional user experience.</w:t>
            </w:r>
          </w:p>
          <w:p w14:paraId="608ACED1" w14:textId="2C7F84B9" w:rsidR="007455C9" w:rsidRPr="007455C9" w:rsidRDefault="007455C9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1E2914">
              <w:rPr>
                <w:rFonts w:ascii="Times New Roman" w:hAnsi="Times New Roman" w:cs="Times New Roman"/>
                <w:sz w:val="22"/>
              </w:rPr>
              <w:t xml:space="preserve">Extensively used </w:t>
            </w:r>
            <w:r w:rsidRPr="00F40E19">
              <w:rPr>
                <w:rFonts w:ascii="Times New Roman" w:hAnsi="Times New Roman" w:cs="Times New Roman"/>
                <w:b/>
                <w:bCs/>
                <w:sz w:val="22"/>
              </w:rPr>
              <w:t>LINQ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and ORM tools like </w:t>
            </w:r>
            <w:r w:rsidRPr="001E2914">
              <w:rPr>
                <w:rFonts w:ascii="Times New Roman" w:hAnsi="Times New Roman" w:cs="Times New Roman"/>
                <w:b/>
                <w:bCs/>
                <w:sz w:val="22"/>
              </w:rPr>
              <w:t>Entity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468EB">
              <w:rPr>
                <w:rFonts w:ascii="Times New Roman" w:hAnsi="Times New Roman" w:cs="Times New Roman"/>
                <w:b/>
                <w:bCs/>
                <w:sz w:val="22"/>
              </w:rPr>
              <w:t>Framework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to exchange data between web applications and database objects. By using Entity Framework Code First Migrations I accomplished this task in a relatively easy way.</w:t>
            </w:r>
          </w:p>
          <w:p w14:paraId="29EB45F9" w14:textId="747842CC" w:rsidR="00D11F31" w:rsidRDefault="00D11F31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D11F31">
              <w:rPr>
                <w:rFonts w:ascii="Times New Roman" w:hAnsi="Times New Roman" w:cs="Times New Roman"/>
                <w:sz w:val="22"/>
              </w:rPr>
              <w:t xml:space="preserve">Developed and maintained ETL processes using </w:t>
            </w:r>
            <w:r w:rsidRPr="00D11F31">
              <w:rPr>
                <w:rFonts w:ascii="Times New Roman" w:hAnsi="Times New Roman" w:cs="Times New Roman"/>
                <w:b/>
                <w:bCs/>
                <w:sz w:val="22"/>
              </w:rPr>
              <w:t>T-SQL</w:t>
            </w:r>
            <w:r w:rsidRPr="00D11F31"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2B32D9">
              <w:rPr>
                <w:rFonts w:ascii="Times New Roman" w:hAnsi="Times New Roman" w:cs="Times New Roman"/>
                <w:b/>
                <w:bCs/>
                <w:sz w:val="22"/>
              </w:rPr>
              <w:t>SSIS</w:t>
            </w:r>
            <w:r w:rsidRPr="00D11F31">
              <w:rPr>
                <w:rFonts w:ascii="Times New Roman" w:hAnsi="Times New Roman" w:cs="Times New Roman"/>
                <w:sz w:val="22"/>
              </w:rPr>
              <w:t>, enabling efficient data extraction, transformation, and loading from various sources.</w:t>
            </w:r>
          </w:p>
          <w:p w14:paraId="7CF4A090" w14:textId="33561D53" w:rsidR="005468EB" w:rsidRPr="005468EB" w:rsidRDefault="005468EB" w:rsidP="005468EB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5468EB">
              <w:rPr>
                <w:rFonts w:ascii="Times New Roman" w:hAnsi="Times New Roman" w:cs="Times New Roman"/>
                <w:sz w:val="22"/>
              </w:rPr>
              <w:t xml:space="preserve">Orchestrated the implementation of advanced data partitioning and horizontal scaling strategies within </w:t>
            </w:r>
            <w:r w:rsidRPr="005468EB">
              <w:rPr>
                <w:rFonts w:ascii="Times New Roman" w:hAnsi="Times New Roman" w:cs="Times New Roman"/>
                <w:b/>
                <w:bCs/>
                <w:sz w:val="22"/>
              </w:rPr>
              <w:t>Azure Cosmos DB</w:t>
            </w:r>
            <w:r w:rsidRPr="005468EB">
              <w:rPr>
                <w:rFonts w:ascii="Times New Roman" w:hAnsi="Times New Roman" w:cs="Times New Roman"/>
                <w:sz w:val="22"/>
              </w:rPr>
              <w:t>, adeptly managing expanding datasets to guarantee seamless scalability and optimize resource utilization.</w:t>
            </w:r>
          </w:p>
          <w:p w14:paraId="7ACD2C3F" w14:textId="7DF00FED" w:rsidR="0051368F" w:rsidRDefault="0051368F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51368F">
              <w:rPr>
                <w:rFonts w:ascii="Times New Roman" w:hAnsi="Times New Roman" w:cs="Times New Roman"/>
                <w:sz w:val="22"/>
              </w:rPr>
              <w:t xml:space="preserve">Led the migration of on-premises applications to Azure cloud infrastructure, leveraging </w:t>
            </w:r>
            <w:r w:rsidRPr="00314759">
              <w:rPr>
                <w:rFonts w:ascii="Times New Roman" w:hAnsi="Times New Roman" w:cs="Times New Roman"/>
                <w:b/>
                <w:bCs/>
                <w:sz w:val="22"/>
              </w:rPr>
              <w:t>Azure Kubernetes Service</w:t>
            </w:r>
            <w:r w:rsidRPr="0051368F">
              <w:rPr>
                <w:rFonts w:ascii="Times New Roman" w:hAnsi="Times New Roman" w:cs="Times New Roman"/>
                <w:sz w:val="22"/>
              </w:rPr>
              <w:t xml:space="preserve"> (</w:t>
            </w:r>
            <w:r w:rsidRPr="00314759">
              <w:rPr>
                <w:rFonts w:ascii="Times New Roman" w:hAnsi="Times New Roman" w:cs="Times New Roman"/>
                <w:sz w:val="22"/>
              </w:rPr>
              <w:t>AKS</w:t>
            </w:r>
            <w:r w:rsidRPr="0051368F">
              <w:rPr>
                <w:rFonts w:ascii="Times New Roman" w:hAnsi="Times New Roman" w:cs="Times New Roman"/>
                <w:sz w:val="22"/>
              </w:rPr>
              <w:t>) for container orchestration.</w:t>
            </w:r>
          </w:p>
          <w:p w14:paraId="10CF0E5F" w14:textId="7512CFF1" w:rsidR="000D7D61" w:rsidRDefault="000D7D61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0D7D61">
              <w:rPr>
                <w:rFonts w:ascii="Times New Roman" w:hAnsi="Times New Roman" w:cs="Times New Roman"/>
                <w:sz w:val="22"/>
              </w:rPr>
              <w:t xml:space="preserve">Managed the platform on </w:t>
            </w:r>
            <w:r w:rsidRPr="000D7D61">
              <w:rPr>
                <w:rFonts w:ascii="Times New Roman" w:hAnsi="Times New Roman" w:cs="Times New Roman"/>
                <w:b/>
                <w:bCs/>
                <w:sz w:val="22"/>
              </w:rPr>
              <w:t>AWS</w:t>
            </w:r>
            <w:r w:rsidRPr="000D7D61">
              <w:rPr>
                <w:rFonts w:ascii="Times New Roman" w:hAnsi="Times New Roman" w:cs="Times New Roman"/>
                <w:sz w:val="22"/>
              </w:rPr>
              <w:t xml:space="preserve">, utilizing services such as </w:t>
            </w:r>
            <w:r w:rsidRPr="000D7D61">
              <w:rPr>
                <w:rFonts w:ascii="Times New Roman" w:hAnsi="Times New Roman" w:cs="Times New Roman"/>
                <w:b/>
                <w:bCs/>
                <w:sz w:val="22"/>
              </w:rPr>
              <w:t>Amazon EC2</w:t>
            </w:r>
            <w:r w:rsidRPr="000D7D6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0D7D61">
              <w:rPr>
                <w:rFonts w:ascii="Times New Roman" w:hAnsi="Times New Roman" w:cs="Times New Roman"/>
                <w:b/>
                <w:bCs/>
                <w:sz w:val="22"/>
              </w:rPr>
              <w:t>Amazon RDS</w:t>
            </w:r>
            <w:r w:rsidRPr="000D7D6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0D7D61">
              <w:rPr>
                <w:rFonts w:ascii="Times New Roman" w:hAnsi="Times New Roman" w:cs="Times New Roman"/>
                <w:b/>
                <w:bCs/>
                <w:sz w:val="22"/>
              </w:rPr>
              <w:t xml:space="preserve">Amazon S3 </w:t>
            </w:r>
            <w:r w:rsidRPr="000D7D61">
              <w:rPr>
                <w:rFonts w:ascii="Times New Roman" w:hAnsi="Times New Roman" w:cs="Times New Roman"/>
                <w:sz w:val="22"/>
              </w:rPr>
              <w:t xml:space="preserve">and </w:t>
            </w:r>
            <w:r w:rsidRPr="000D7D61">
              <w:rPr>
                <w:rFonts w:ascii="Times New Roman" w:hAnsi="Times New Roman" w:cs="Times New Roman"/>
                <w:b/>
                <w:bCs/>
                <w:sz w:val="22"/>
              </w:rPr>
              <w:t>Lambda functions</w:t>
            </w:r>
            <w:r w:rsidRPr="000D7D61">
              <w:rPr>
                <w:rFonts w:ascii="Times New Roman" w:hAnsi="Times New Roman" w:cs="Times New Roman"/>
                <w:sz w:val="22"/>
              </w:rPr>
              <w:t xml:space="preserve"> to achieve seamless scalability, enhanced reliability, and secure data storage, resulting in a 99.9% uptime and improved data security.</w:t>
            </w:r>
          </w:p>
          <w:p w14:paraId="516F2494" w14:textId="3BE359FC" w:rsidR="00434256" w:rsidRDefault="00434256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434256">
              <w:rPr>
                <w:rFonts w:ascii="Times New Roman" w:hAnsi="Times New Roman" w:cs="Times New Roman"/>
                <w:sz w:val="22"/>
              </w:rPr>
              <w:t xml:space="preserve">Integrated </w:t>
            </w:r>
            <w:r w:rsidRPr="00314759">
              <w:rPr>
                <w:rFonts w:ascii="Times New Roman" w:hAnsi="Times New Roman" w:cs="Times New Roman"/>
                <w:b/>
                <w:bCs/>
                <w:sz w:val="22"/>
              </w:rPr>
              <w:t>Microsoft Message Queuing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314759">
              <w:rPr>
                <w:rFonts w:ascii="Times New Roman" w:hAnsi="Times New Roman" w:cs="Times New Roman"/>
                <w:sz w:val="22"/>
              </w:rPr>
              <w:t xml:space="preserve">(MSMQ) </w:t>
            </w:r>
            <w:r w:rsidRPr="00434256">
              <w:rPr>
                <w:rFonts w:ascii="Times New Roman" w:hAnsi="Times New Roman" w:cs="Times New Roman"/>
                <w:sz w:val="22"/>
              </w:rPr>
              <w:t>and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34256">
              <w:rPr>
                <w:rFonts w:ascii="Times New Roman" w:hAnsi="Times New Roman" w:cs="Times New Roman"/>
                <w:b/>
                <w:bCs/>
                <w:sz w:val="22"/>
              </w:rPr>
              <w:t>Apache</w:t>
            </w:r>
            <w:r w:rsidRPr="00434256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434256">
              <w:rPr>
                <w:rFonts w:ascii="Times New Roman" w:hAnsi="Times New Roman" w:cs="Times New Roman"/>
                <w:b/>
                <w:bCs/>
                <w:sz w:val="22"/>
              </w:rPr>
              <w:t>Kafka</w:t>
            </w:r>
            <w:r w:rsidRPr="00434256">
              <w:rPr>
                <w:rFonts w:ascii="Times New Roman" w:hAnsi="Times New Roman" w:cs="Times New Roman"/>
                <w:sz w:val="22"/>
              </w:rPr>
              <w:t>, resulting in improved communication efficiency by 3 times in scenarios where real-time data streaming and reliable asynchronous messaging were crucial for seamless operations across various dental services.</w:t>
            </w:r>
          </w:p>
          <w:p w14:paraId="77445F11" w14:textId="2D08963A" w:rsidR="00225A40" w:rsidRDefault="00225A40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 w:rsidRPr="00225A40">
              <w:rPr>
                <w:rFonts w:ascii="Times New Roman" w:hAnsi="Times New Roman" w:cs="Times New Roman"/>
                <w:sz w:val="22"/>
              </w:rPr>
              <w:t>rchitect</w:t>
            </w:r>
            <w:r>
              <w:rPr>
                <w:rFonts w:ascii="Times New Roman" w:hAnsi="Times New Roman" w:cs="Times New Roman"/>
                <w:sz w:val="22"/>
              </w:rPr>
              <w:t>ed</w:t>
            </w:r>
            <w:r w:rsidRPr="00225A40">
              <w:rPr>
                <w:rFonts w:ascii="Times New Roman" w:hAnsi="Times New Roman" w:cs="Times New Roman"/>
                <w:sz w:val="22"/>
              </w:rPr>
              <w:t xml:space="preserve"> and implement</w:t>
            </w:r>
            <w:r>
              <w:rPr>
                <w:rFonts w:ascii="Times New Roman" w:hAnsi="Times New Roman" w:cs="Times New Roman"/>
                <w:sz w:val="22"/>
              </w:rPr>
              <w:t>ed</w:t>
            </w:r>
            <w:r w:rsidRPr="00225A40">
              <w:rPr>
                <w:rFonts w:ascii="Times New Roman" w:hAnsi="Times New Roman" w:cs="Times New Roman"/>
                <w:sz w:val="22"/>
              </w:rPr>
              <w:t xml:space="preserve"> more than seven robust and scalable </w:t>
            </w:r>
            <w:r w:rsidRPr="00F64D13">
              <w:rPr>
                <w:rFonts w:ascii="Times New Roman" w:hAnsi="Times New Roman" w:cs="Times New Roman"/>
                <w:b/>
                <w:bCs/>
                <w:sz w:val="22"/>
              </w:rPr>
              <w:t>microservices</w:t>
            </w:r>
            <w:r w:rsidRPr="00225A40">
              <w:rPr>
                <w:rFonts w:ascii="Times New Roman" w:hAnsi="Times New Roman" w:cs="Times New Roman"/>
                <w:sz w:val="22"/>
              </w:rPr>
              <w:t>, emphasizing fault tolerance and distributed systems, with a focus on security and caching.</w:t>
            </w:r>
          </w:p>
          <w:p w14:paraId="0C6E6827" w14:textId="77777777" w:rsidR="00DF35FF" w:rsidRDefault="00DF35FF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FD1239">
              <w:rPr>
                <w:rFonts w:ascii="Times New Roman" w:hAnsi="Times New Roman" w:cs="Times New Roman"/>
                <w:sz w:val="22"/>
              </w:rPr>
              <w:t xml:space="preserve">Implemented </w:t>
            </w:r>
            <w:r w:rsidRPr="00DF35FF">
              <w:rPr>
                <w:rFonts w:ascii="Times New Roman" w:hAnsi="Times New Roman" w:cs="Times New Roman"/>
                <w:b/>
                <w:bCs/>
                <w:sz w:val="22"/>
              </w:rPr>
              <w:t>DevOps</w:t>
            </w:r>
            <w:r>
              <w:rPr>
                <w:rFonts w:ascii="Times New Roman" w:hAnsi="Times New Roman" w:cs="Times New Roman"/>
                <w:sz w:val="22"/>
              </w:rPr>
              <w:t xml:space="preserve"> methodologies and tools, including </w:t>
            </w:r>
            <w:r w:rsidRPr="00DF35FF">
              <w:rPr>
                <w:rFonts w:ascii="Times New Roman" w:hAnsi="Times New Roman" w:cs="Times New Roman"/>
                <w:b/>
                <w:bCs/>
                <w:sz w:val="22"/>
              </w:rPr>
              <w:t>Jenkins</w:t>
            </w:r>
            <w:r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DF35FF">
              <w:rPr>
                <w:rFonts w:ascii="Times New Roman" w:hAnsi="Times New Roman" w:cs="Times New Roman"/>
                <w:b/>
                <w:bCs/>
                <w:sz w:val="22"/>
              </w:rPr>
              <w:t>GitLab</w:t>
            </w:r>
            <w:r>
              <w:rPr>
                <w:rFonts w:ascii="Times New Roman" w:hAnsi="Times New Roman" w:cs="Times New Roman"/>
                <w:sz w:val="22"/>
              </w:rPr>
              <w:t xml:space="preserve">, to automate and optimize processes, including the implementation of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CI/CD</w:t>
            </w:r>
            <w:r>
              <w:rPr>
                <w:rFonts w:ascii="Times New Roman" w:hAnsi="Times New Roman" w:cs="Times New Roman"/>
                <w:sz w:val="22"/>
              </w:rPr>
              <w:t xml:space="preserve"> pipelines.</w:t>
            </w:r>
          </w:p>
          <w:p w14:paraId="3E34404F" w14:textId="3E6519F6" w:rsidR="00D11F31" w:rsidRPr="00D11F31" w:rsidRDefault="00D11F31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39596E">
              <w:rPr>
                <w:rFonts w:ascii="Times New Roman" w:hAnsi="Times New Roman" w:cs="Times New Roman"/>
                <w:sz w:val="22"/>
              </w:rPr>
              <w:t xml:space="preserve">Worked on Agile SDLC, </w:t>
            </w:r>
            <w:r w:rsidRPr="00AD17D4">
              <w:rPr>
                <w:rFonts w:ascii="Times New Roman" w:hAnsi="Times New Roman" w:cs="Times New Roman"/>
                <w:b/>
                <w:bCs/>
                <w:sz w:val="22"/>
              </w:rPr>
              <w:t>Scrum</w:t>
            </w:r>
            <w:r w:rsidRPr="0039596E">
              <w:rPr>
                <w:rFonts w:ascii="Times New Roman" w:hAnsi="Times New Roman" w:cs="Times New Roman"/>
                <w:sz w:val="22"/>
              </w:rPr>
              <w:t xml:space="preserve"> Methodology to practice-based methodology for modeling and documentation of software-based </w:t>
            </w:r>
            <w:r w:rsidR="0058308E">
              <w:rPr>
                <w:rFonts w:ascii="Times New Roman" w:hAnsi="Times New Roman" w:cs="Times New Roman"/>
                <w:sz w:val="22"/>
              </w:rPr>
              <w:t>c</w:t>
            </w:r>
            <w:r w:rsidRPr="0039596E">
              <w:rPr>
                <w:rFonts w:ascii="Times New Roman" w:hAnsi="Times New Roman" w:cs="Times New Roman"/>
                <w:sz w:val="22"/>
              </w:rPr>
              <w:t>systems.</w:t>
            </w:r>
          </w:p>
          <w:p w14:paraId="59200AA9" w14:textId="74C08803" w:rsidR="001E2914" w:rsidRDefault="001E291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1E2914">
              <w:rPr>
                <w:rFonts w:ascii="Times New Roman" w:hAnsi="Times New Roman" w:cs="Times New Roman"/>
                <w:sz w:val="22"/>
              </w:rPr>
              <w:t>Implemented Test Driven Development (</w:t>
            </w:r>
            <w:r w:rsidRPr="001E2914">
              <w:rPr>
                <w:rFonts w:ascii="Times New Roman" w:hAnsi="Times New Roman" w:cs="Times New Roman"/>
                <w:b/>
                <w:bCs/>
                <w:sz w:val="22"/>
              </w:rPr>
              <w:t>TDD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) using the </w:t>
            </w:r>
            <w:r w:rsidRPr="001E2914">
              <w:rPr>
                <w:rFonts w:ascii="Times New Roman" w:hAnsi="Times New Roman" w:cs="Times New Roman"/>
                <w:b/>
                <w:bCs/>
                <w:sz w:val="22"/>
              </w:rPr>
              <w:t>NUnit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Framework for unit testing and ability to load, explore and execute tests.</w:t>
            </w:r>
          </w:p>
          <w:p w14:paraId="1388148D" w14:textId="77777777" w:rsidR="00225A40" w:rsidRDefault="00225A40" w:rsidP="00225A40">
            <w:p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</w:p>
          <w:p w14:paraId="46C69553" w14:textId="77777777" w:rsidR="00225A40" w:rsidRPr="00225A40" w:rsidRDefault="00225A40" w:rsidP="00225A40">
            <w:p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</w:p>
          <w:p w14:paraId="23C632B3" w14:textId="69F31F3E" w:rsidR="00A52131" w:rsidRPr="00CF2678" w:rsidRDefault="00CF2678" w:rsidP="00A52131">
            <w:pPr>
              <w:pStyle w:val="Heading2"/>
              <w:rPr>
                <w:rFonts w:ascii="Times New Roman" w:hAnsi="Times New Roman" w:cs="Times New Roman"/>
              </w:rPr>
            </w:pPr>
            <w:r w:rsidRPr="00CF2678">
              <w:rPr>
                <w:rStyle w:val="BlackText"/>
                <w:rFonts w:ascii="Times New Roman" w:hAnsi="Times New Roman" w:cs="Times New Roman"/>
                <w:color w:val="2479B7" w:themeColor="accent1"/>
              </w:rPr>
              <w:t>Full Stack</w:t>
            </w:r>
            <w:r>
              <w:rPr>
                <w:rStyle w:val="BlackText"/>
                <w:rFonts w:ascii="Times New Roman" w:hAnsi="Times New Roman" w:cs="Times New Roman"/>
                <w:color w:val="2479B7" w:themeColor="accent1"/>
              </w:rPr>
              <w:t xml:space="preserve"> </w:t>
            </w:r>
            <w:r w:rsidRPr="00CF2678">
              <w:rPr>
                <w:rStyle w:val="BlackText"/>
                <w:rFonts w:ascii="Times New Roman" w:hAnsi="Times New Roman" w:cs="Times New Roman"/>
                <w:color w:val="2479B7" w:themeColor="accent1"/>
              </w:rPr>
              <w:t>Developer</w:t>
            </w:r>
            <w:r w:rsidR="00FE3C37" w:rsidRPr="00CF2678">
              <w:rPr>
                <w:rStyle w:val="BlackText"/>
                <w:rFonts w:ascii="Times New Roman" w:hAnsi="Times New Roman" w:cs="Times New Roman"/>
              </w:rPr>
              <w:t xml:space="preserve"> </w:t>
            </w:r>
            <w:r w:rsidR="00A52131" w:rsidRPr="00CF2678">
              <w:rPr>
                <w:rStyle w:val="BlackText"/>
                <w:rFonts w:ascii="Times New Roman" w:hAnsi="Times New Roman" w:cs="Times New Roman"/>
              </w:rPr>
              <w:t xml:space="preserve">| </w:t>
            </w:r>
            <w:r>
              <w:rPr>
                <w:rStyle w:val="BlackText"/>
                <w:rFonts w:ascii="Times New Roman" w:hAnsi="Times New Roman" w:cs="Times New Roman"/>
              </w:rPr>
              <w:t>UnitedHealthcare</w:t>
            </w:r>
          </w:p>
          <w:p w14:paraId="0593B8E6" w14:textId="23E6633D" w:rsidR="00A52131" w:rsidRPr="00EE1827" w:rsidRDefault="00954883" w:rsidP="00A52131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EE1827">
              <w:rPr>
                <w:rFonts w:ascii="Times New Roman" w:hAnsi="Times New Roman" w:cs="Times New Roman"/>
                <w:sz w:val="22"/>
                <w:szCs w:val="22"/>
              </w:rPr>
              <w:t xml:space="preserve">2016.07 </w:t>
            </w:r>
            <w:r w:rsidR="006F4FD0" w:rsidRPr="00EE1827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EE182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F4FD0" w:rsidRPr="00EE1827">
              <w:rPr>
                <w:rFonts w:ascii="Times New Roman" w:hAnsi="Times New Roman" w:cs="Times New Roman"/>
                <w:sz w:val="22"/>
                <w:szCs w:val="22"/>
              </w:rPr>
              <w:t xml:space="preserve">2020.08 | </w:t>
            </w:r>
            <w:r w:rsidR="00EE1827" w:rsidRPr="00EE1827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EE1827" w:rsidRPr="00EE1827">
              <w:rPr>
                <w:rFonts w:ascii="Times New Roman" w:hAnsi="Times New Roman" w:cs="Times New Roman"/>
                <w:caps w:val="0"/>
                <w:sz w:val="22"/>
                <w:szCs w:val="22"/>
              </w:rPr>
              <w:t>allas</w:t>
            </w:r>
            <w:r w:rsidR="00EE1827" w:rsidRPr="00EE1827">
              <w:rPr>
                <w:rFonts w:ascii="Times New Roman" w:hAnsi="Times New Roman" w:cs="Times New Roman"/>
                <w:sz w:val="22"/>
                <w:szCs w:val="22"/>
              </w:rPr>
              <w:t>, TX</w:t>
            </w:r>
          </w:p>
          <w:p w14:paraId="1EBFD844" w14:textId="4C845EA6" w:rsidR="003B213F" w:rsidRPr="003B213F" w:rsidRDefault="003B213F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A97239">
              <w:rPr>
                <w:rFonts w:ascii="Times New Roman" w:hAnsi="Times New Roman" w:cs="Times New Roman"/>
                <w:sz w:val="22"/>
              </w:rPr>
              <w:t xml:space="preserve">Developed web applications using </w:t>
            </w:r>
            <w:r w:rsidRPr="000B0F2B">
              <w:rPr>
                <w:rFonts w:ascii="Times New Roman" w:hAnsi="Times New Roman" w:cs="Times New Roman"/>
                <w:b/>
                <w:bCs/>
                <w:sz w:val="22"/>
              </w:rPr>
              <w:t>C#</w:t>
            </w:r>
            <w:r w:rsidRPr="00A97239"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0B0F2B">
              <w:rPr>
                <w:rFonts w:ascii="Times New Roman" w:hAnsi="Times New Roman" w:cs="Times New Roman"/>
                <w:b/>
                <w:bCs/>
                <w:sz w:val="22"/>
              </w:rPr>
              <w:t>ASP.NET</w:t>
            </w:r>
            <w:r w:rsidRPr="00A97239">
              <w:rPr>
                <w:rFonts w:ascii="Times New Roman" w:hAnsi="Times New Roman" w:cs="Times New Roman"/>
                <w:sz w:val="22"/>
              </w:rPr>
              <w:t xml:space="preserve">, following MVC architectural pattern and utilized </w:t>
            </w:r>
            <w:r w:rsidRPr="00DF35FF">
              <w:rPr>
                <w:rFonts w:ascii="Times New Roman" w:hAnsi="Times New Roman" w:cs="Times New Roman"/>
                <w:b/>
                <w:bCs/>
                <w:sz w:val="22"/>
              </w:rPr>
              <w:t>.NET Core</w:t>
            </w:r>
            <w:r w:rsidRPr="00A97239">
              <w:rPr>
                <w:rFonts w:ascii="Times New Roman" w:hAnsi="Times New Roman" w:cs="Times New Roman"/>
                <w:sz w:val="22"/>
              </w:rPr>
              <w:t xml:space="preserve"> framework to build cross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 w:rsidRPr="00A97239">
              <w:rPr>
                <w:rFonts w:ascii="Times New Roman" w:hAnsi="Times New Roman" w:cs="Times New Roman"/>
                <w:sz w:val="22"/>
              </w:rPr>
              <w:t>platform applications.</w:t>
            </w:r>
          </w:p>
          <w:p w14:paraId="132C7A7F" w14:textId="7F50D90A" w:rsidR="00225A40" w:rsidRDefault="00225A40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671A92">
              <w:rPr>
                <w:rFonts w:ascii="Times New Roman" w:hAnsi="Times New Roman" w:cs="Times New Roman"/>
                <w:sz w:val="22"/>
              </w:rPr>
              <w:t xml:space="preserve">Designed and developed high-performance backend services using </w:t>
            </w:r>
            <w:r w:rsidRPr="00225A40">
              <w:rPr>
                <w:rFonts w:ascii="Times New Roman" w:hAnsi="Times New Roman" w:cs="Times New Roman"/>
                <w:b/>
                <w:bCs/>
                <w:sz w:val="22"/>
              </w:rPr>
              <w:t>.NET</w:t>
            </w:r>
            <w:r w:rsidR="008572D5">
              <w:rPr>
                <w:rFonts w:ascii="Times New Roman" w:hAnsi="Times New Roman" w:cs="Times New Roman"/>
                <w:b/>
                <w:bCs/>
                <w:sz w:val="22"/>
              </w:rPr>
              <w:t xml:space="preserve"> 5</w:t>
            </w:r>
            <w:r w:rsidRPr="00671A92">
              <w:rPr>
                <w:rFonts w:ascii="Times New Roman" w:hAnsi="Times New Roman" w:cs="Times New Roman"/>
                <w:sz w:val="22"/>
              </w:rPr>
              <w:t xml:space="preserve"> in a healthcare analytics platform, enabling real-time data processing and analysis for healthcare professionals.</w:t>
            </w:r>
          </w:p>
          <w:p w14:paraId="356E46C4" w14:textId="211180C2" w:rsidR="007B6BC5" w:rsidRDefault="007B6BC5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Developed visually appealing and user-friendly interfaces by building responsive pages on frontend frameworks such as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React</w:t>
            </w:r>
            <w:r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Angular</w:t>
            </w:r>
            <w:r>
              <w:rPr>
                <w:rFonts w:ascii="Times New Roman" w:hAnsi="Times New Roman" w:cs="Times New Roman"/>
                <w:sz w:val="22"/>
              </w:rPr>
              <w:t xml:space="preserve">, and utilizing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Tailwind CSS</w:t>
            </w:r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JavaScript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TypeScript</w:t>
            </w:r>
            <w:r>
              <w:rPr>
                <w:rFonts w:ascii="Times New Roman" w:hAnsi="Times New Roman" w:cs="Times New Roman"/>
                <w:sz w:val="22"/>
              </w:rPr>
              <w:t>, Headless UI, and other tools.</w:t>
            </w:r>
          </w:p>
          <w:p w14:paraId="2A4F5B62" w14:textId="77777777" w:rsidR="008572D5" w:rsidRDefault="008572D5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8572D5">
              <w:rPr>
                <w:rFonts w:ascii="Times New Roman" w:hAnsi="Times New Roman" w:cs="Times New Roman"/>
                <w:sz w:val="22"/>
              </w:rPr>
              <w:t xml:space="preserve">Developed various visualized reports, including column charts, drilldown charts, and stacked area charts, using Highcharts. Parsed data into </w:t>
            </w:r>
            <w:r w:rsidRPr="008572D5">
              <w:rPr>
                <w:rFonts w:ascii="Times New Roman" w:hAnsi="Times New Roman" w:cs="Times New Roman"/>
                <w:b/>
                <w:bCs/>
                <w:sz w:val="22"/>
              </w:rPr>
              <w:t>JSON</w:t>
            </w:r>
            <w:r w:rsidRPr="008572D5">
              <w:rPr>
                <w:rFonts w:ascii="Times New Roman" w:hAnsi="Times New Roman" w:cs="Times New Roman"/>
                <w:sz w:val="22"/>
              </w:rPr>
              <w:t xml:space="preserve"> format and displayed it in the view through </w:t>
            </w:r>
            <w:r w:rsidRPr="008572D5">
              <w:rPr>
                <w:rFonts w:ascii="Times New Roman" w:hAnsi="Times New Roman" w:cs="Times New Roman"/>
                <w:b/>
                <w:bCs/>
                <w:sz w:val="22"/>
              </w:rPr>
              <w:t>jQuery AJAX</w:t>
            </w:r>
            <w:r w:rsidRPr="008572D5">
              <w:rPr>
                <w:rFonts w:ascii="Times New Roman" w:hAnsi="Times New Roman" w:cs="Times New Roman"/>
                <w:sz w:val="22"/>
              </w:rPr>
              <w:t xml:space="preserve"> calls within a healthcare analytics platform.</w:t>
            </w:r>
          </w:p>
          <w:p w14:paraId="5A2D5B0F" w14:textId="389AEBA8" w:rsidR="00DD58AD" w:rsidRPr="007B6BC5" w:rsidRDefault="00DD58AD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DD58AD">
              <w:rPr>
                <w:rFonts w:ascii="Times New Roman" w:hAnsi="Times New Roman" w:cs="Times New Roman"/>
                <w:sz w:val="22"/>
              </w:rPr>
              <w:t xml:space="preserve">Created </w:t>
            </w:r>
            <w:r w:rsidRPr="00DD58AD">
              <w:rPr>
                <w:rFonts w:ascii="Times New Roman" w:hAnsi="Times New Roman" w:cs="Times New Roman"/>
                <w:b/>
                <w:bCs/>
                <w:sz w:val="22"/>
              </w:rPr>
              <w:t>REST APIs</w:t>
            </w:r>
            <w:r w:rsidRPr="00DD58AD">
              <w:rPr>
                <w:rFonts w:ascii="Times New Roman" w:hAnsi="Times New Roman" w:cs="Times New Roman"/>
                <w:sz w:val="22"/>
              </w:rPr>
              <w:t xml:space="preserve"> and utilized </w:t>
            </w:r>
            <w:r w:rsidRPr="00DD58AD">
              <w:rPr>
                <w:rFonts w:ascii="Times New Roman" w:hAnsi="Times New Roman" w:cs="Times New Roman"/>
                <w:b/>
                <w:bCs/>
                <w:sz w:val="22"/>
              </w:rPr>
              <w:t>Windows Communication Framework</w:t>
            </w:r>
            <w:r w:rsidRPr="00DD58AD">
              <w:rPr>
                <w:rFonts w:ascii="Times New Roman" w:hAnsi="Times New Roman" w:cs="Times New Roman"/>
                <w:sz w:val="22"/>
              </w:rPr>
              <w:t xml:space="preserve"> (WCF) services for seamless data exchange, improving system interoperability by 23%</w:t>
            </w:r>
          </w:p>
          <w:p w14:paraId="5D0238F9" w14:textId="47193796" w:rsidR="001E2914" w:rsidRDefault="001E291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1E2914">
              <w:rPr>
                <w:rFonts w:ascii="Times New Roman" w:hAnsi="Times New Roman" w:cs="Times New Roman"/>
                <w:sz w:val="22"/>
              </w:rPr>
              <w:t xml:space="preserve">Used </w:t>
            </w:r>
            <w:r w:rsidRPr="00E228BA">
              <w:rPr>
                <w:rFonts w:ascii="Times New Roman" w:hAnsi="Times New Roman" w:cs="Times New Roman"/>
                <w:b/>
                <w:bCs/>
                <w:sz w:val="22"/>
              </w:rPr>
              <w:t>ADO.NET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and data objects such as Data Adapter, Data Reader, Dataset, Data table, and XML Text Reader Writer for consistent access to </w:t>
            </w:r>
            <w:r w:rsidRPr="002A2576">
              <w:rPr>
                <w:rFonts w:ascii="Times New Roman" w:hAnsi="Times New Roman" w:cs="Times New Roman"/>
                <w:b/>
                <w:bCs/>
                <w:sz w:val="22"/>
              </w:rPr>
              <w:t>SQL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data sources</w:t>
            </w:r>
            <w:r w:rsidR="00E228BA">
              <w:rPr>
                <w:rFonts w:ascii="Times New Roman" w:hAnsi="Times New Roman" w:cs="Times New Roman"/>
                <w:sz w:val="22"/>
              </w:rPr>
              <w:t>.</w:t>
            </w:r>
          </w:p>
          <w:p w14:paraId="2F8BF904" w14:textId="1A6DCC73" w:rsidR="00E228BA" w:rsidRDefault="00E228BA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E228BA">
              <w:rPr>
                <w:rFonts w:ascii="Times New Roman" w:hAnsi="Times New Roman" w:cs="Times New Roman"/>
                <w:sz w:val="22"/>
              </w:rPr>
              <w:t xml:space="preserve">Actively used cursors, functions and calling procedures from one package to another package and created dynamic SQL statements in Oracle using </w:t>
            </w:r>
            <w:r w:rsidRPr="00812AF4">
              <w:rPr>
                <w:rFonts w:ascii="Times New Roman" w:hAnsi="Times New Roman" w:cs="Times New Roman"/>
                <w:b/>
                <w:bCs/>
                <w:sz w:val="22"/>
              </w:rPr>
              <w:t>PL/SQL</w:t>
            </w:r>
            <w:r w:rsidRPr="00E228BA"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2A2576">
              <w:rPr>
                <w:rFonts w:ascii="Times New Roman" w:hAnsi="Times New Roman" w:cs="Times New Roman"/>
                <w:b/>
                <w:bCs/>
                <w:sz w:val="22"/>
              </w:rPr>
              <w:t>ADO.NET</w:t>
            </w:r>
            <w:r w:rsidRPr="00E228BA">
              <w:rPr>
                <w:rFonts w:ascii="Times New Roman" w:hAnsi="Times New Roman" w:cs="Times New Roman"/>
                <w:sz w:val="22"/>
              </w:rPr>
              <w:t>.</w:t>
            </w:r>
          </w:p>
          <w:p w14:paraId="5AC8BC5E" w14:textId="49F014ED" w:rsidR="005E3562" w:rsidRDefault="000B0F2B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0B0F2B">
              <w:rPr>
                <w:rFonts w:ascii="Times New Roman" w:hAnsi="Times New Roman" w:cs="Times New Roman"/>
                <w:sz w:val="22"/>
              </w:rPr>
              <w:t xml:space="preserve">Implemented optimized </w:t>
            </w:r>
            <w:r w:rsidRPr="00F40E19">
              <w:rPr>
                <w:rFonts w:ascii="Times New Roman" w:hAnsi="Times New Roman" w:cs="Times New Roman"/>
                <w:b/>
                <w:bCs/>
                <w:sz w:val="22"/>
              </w:rPr>
              <w:t>LINQ</w:t>
            </w:r>
            <w:r w:rsidRPr="000B0F2B">
              <w:rPr>
                <w:rFonts w:ascii="Times New Roman" w:hAnsi="Times New Roman" w:cs="Times New Roman"/>
                <w:sz w:val="22"/>
              </w:rPr>
              <w:t xml:space="preserve"> queries in </w:t>
            </w:r>
            <w:r w:rsidRPr="000B0F2B">
              <w:rPr>
                <w:rFonts w:ascii="Times New Roman" w:hAnsi="Times New Roman" w:cs="Times New Roman"/>
                <w:b/>
                <w:bCs/>
                <w:sz w:val="22"/>
              </w:rPr>
              <w:t>Entity</w:t>
            </w:r>
            <w:r w:rsidRPr="000B0F2B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A01707">
              <w:rPr>
                <w:rFonts w:ascii="Times New Roman" w:hAnsi="Times New Roman" w:cs="Times New Roman"/>
                <w:b/>
                <w:bCs/>
                <w:sz w:val="22"/>
              </w:rPr>
              <w:t>Framework</w:t>
            </w:r>
            <w:r w:rsidRPr="000B0F2B">
              <w:rPr>
                <w:rFonts w:ascii="Times New Roman" w:hAnsi="Times New Roman" w:cs="Times New Roman"/>
                <w:sz w:val="22"/>
              </w:rPr>
              <w:t xml:space="preserve"> to efficiently retrieve and manipulate data from the database, enhancing application performance by 20% and reducing response times by </w:t>
            </w:r>
            <w:r>
              <w:rPr>
                <w:rFonts w:ascii="Times New Roman" w:hAnsi="Times New Roman" w:cs="Times New Roman"/>
                <w:sz w:val="22"/>
              </w:rPr>
              <w:t>15</w:t>
            </w:r>
            <w:r w:rsidRPr="000B0F2B">
              <w:rPr>
                <w:rFonts w:ascii="Times New Roman" w:hAnsi="Times New Roman" w:cs="Times New Roman"/>
                <w:sz w:val="22"/>
              </w:rPr>
              <w:t>%.</w:t>
            </w:r>
          </w:p>
          <w:p w14:paraId="1A5FA337" w14:textId="462474BE" w:rsidR="00326A9C" w:rsidRDefault="00326A9C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326A9C">
              <w:rPr>
                <w:rFonts w:ascii="Times New Roman" w:hAnsi="Times New Roman" w:cs="Times New Roman"/>
                <w:sz w:val="22"/>
              </w:rPr>
              <w:lastRenderedPageBreak/>
              <w:t xml:space="preserve">Spearheaded the integration of </w:t>
            </w:r>
            <w:r w:rsidRPr="00326A9C">
              <w:rPr>
                <w:rFonts w:ascii="Times New Roman" w:hAnsi="Times New Roman" w:cs="Times New Roman"/>
                <w:b/>
                <w:bCs/>
                <w:sz w:val="22"/>
              </w:rPr>
              <w:t>SSIS</w:t>
            </w:r>
            <w:r w:rsidRPr="00326A9C">
              <w:rPr>
                <w:rFonts w:ascii="Times New Roman" w:hAnsi="Times New Roman" w:cs="Times New Roman"/>
                <w:sz w:val="22"/>
              </w:rPr>
              <w:t xml:space="preserve"> into the dental project's architecture, optimizing the extraction, transformation, and loading (ETL) processes for diverse data sources, including patient records and diagnostic data.</w:t>
            </w:r>
          </w:p>
          <w:p w14:paraId="5B88914C" w14:textId="6EB972FF" w:rsidR="002A2576" w:rsidRDefault="002A2576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2A2576">
              <w:rPr>
                <w:rFonts w:ascii="Times New Roman" w:hAnsi="Times New Roman" w:cs="Times New Roman"/>
                <w:sz w:val="22"/>
              </w:rPr>
              <w:t xml:space="preserve">Architected and implemented a migration strategy from on-premises </w:t>
            </w:r>
            <w:r w:rsidRPr="00BA0F5C">
              <w:rPr>
                <w:rFonts w:ascii="Times New Roman" w:hAnsi="Times New Roman" w:cs="Times New Roman"/>
                <w:b/>
                <w:bCs/>
                <w:sz w:val="22"/>
              </w:rPr>
              <w:t>SQL Server</w:t>
            </w:r>
            <w:r w:rsidRPr="002A2576">
              <w:rPr>
                <w:rFonts w:ascii="Times New Roman" w:hAnsi="Times New Roman" w:cs="Times New Roman"/>
                <w:sz w:val="22"/>
              </w:rPr>
              <w:t xml:space="preserve"> to </w:t>
            </w:r>
            <w:r w:rsidRPr="002A2576">
              <w:rPr>
                <w:rFonts w:ascii="Times New Roman" w:hAnsi="Times New Roman" w:cs="Times New Roman"/>
                <w:b/>
                <w:bCs/>
                <w:sz w:val="22"/>
              </w:rPr>
              <w:t xml:space="preserve">Azure SQL </w:t>
            </w:r>
            <w:r w:rsidRPr="0006096E">
              <w:rPr>
                <w:rFonts w:ascii="Times New Roman" w:hAnsi="Times New Roman" w:cs="Times New Roman"/>
                <w:sz w:val="22"/>
              </w:rPr>
              <w:t>Database</w:t>
            </w:r>
            <w:r w:rsidRPr="002A2576">
              <w:rPr>
                <w:rFonts w:ascii="Times New Roman" w:hAnsi="Times New Roman" w:cs="Times New Roman"/>
                <w:sz w:val="22"/>
              </w:rPr>
              <w:t>, achieving a seamless transition and improving database performance.</w:t>
            </w:r>
          </w:p>
          <w:p w14:paraId="5592276B" w14:textId="77777777" w:rsidR="00812AF4" w:rsidRDefault="00812AF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812AF4">
              <w:rPr>
                <w:rFonts w:ascii="Times New Roman" w:hAnsi="Times New Roman" w:cs="Times New Roman"/>
                <w:sz w:val="22"/>
              </w:rPr>
              <w:t xml:space="preserve">Implemented </w:t>
            </w:r>
            <w:r w:rsidRPr="00DC37B7">
              <w:rPr>
                <w:rFonts w:ascii="Times New Roman" w:hAnsi="Times New Roman" w:cs="Times New Roman"/>
                <w:b/>
                <w:bCs/>
                <w:sz w:val="22"/>
              </w:rPr>
              <w:t>microservices</w:t>
            </w:r>
            <w:r w:rsidRPr="00812AF4">
              <w:rPr>
                <w:rFonts w:ascii="Times New Roman" w:hAnsi="Times New Roman" w:cs="Times New Roman"/>
                <w:sz w:val="22"/>
              </w:rPr>
              <w:t xml:space="preserve"> architecture using </w:t>
            </w:r>
            <w:r w:rsidRPr="00812AF4">
              <w:rPr>
                <w:rFonts w:ascii="Times New Roman" w:hAnsi="Times New Roman" w:cs="Times New Roman"/>
                <w:b/>
                <w:bCs/>
                <w:sz w:val="22"/>
              </w:rPr>
              <w:t>Docker</w:t>
            </w:r>
            <w:r w:rsidRPr="00812AF4"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812AF4">
              <w:rPr>
                <w:rFonts w:ascii="Times New Roman" w:hAnsi="Times New Roman" w:cs="Times New Roman"/>
                <w:b/>
                <w:bCs/>
                <w:sz w:val="22"/>
              </w:rPr>
              <w:t>Kubernetes</w:t>
            </w:r>
            <w:r w:rsidRPr="00812AF4">
              <w:rPr>
                <w:rFonts w:ascii="Times New Roman" w:hAnsi="Times New Roman" w:cs="Times New Roman"/>
                <w:sz w:val="22"/>
              </w:rPr>
              <w:t>, improving deployment flexibility, and enabling efficient scaling of services.</w:t>
            </w:r>
          </w:p>
          <w:p w14:paraId="7C4C911A" w14:textId="430FF0B5" w:rsidR="00314759" w:rsidRDefault="00314759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314759">
              <w:rPr>
                <w:rFonts w:ascii="Times New Roman" w:hAnsi="Times New Roman" w:cs="Times New Roman"/>
                <w:sz w:val="22"/>
              </w:rPr>
              <w:t xml:space="preserve">Developed and maintained </w:t>
            </w:r>
            <w:r w:rsidRPr="00314759">
              <w:rPr>
                <w:rFonts w:ascii="Times New Roman" w:hAnsi="Times New Roman" w:cs="Times New Roman"/>
                <w:b/>
                <w:bCs/>
                <w:sz w:val="22"/>
              </w:rPr>
              <w:t>Microsoft Message Queuing</w:t>
            </w:r>
            <w:r w:rsidR="00764577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314759">
              <w:rPr>
                <w:rFonts w:ascii="Times New Roman" w:hAnsi="Times New Roman" w:cs="Times New Roman"/>
                <w:sz w:val="22"/>
              </w:rPr>
              <w:t>(MSMQ) message queues to facilitate seamless data exchange between different modules of the application, improving overall system efficiency.</w:t>
            </w:r>
          </w:p>
          <w:p w14:paraId="165066BD" w14:textId="2664F576" w:rsidR="0060380C" w:rsidRPr="0060380C" w:rsidRDefault="0060380C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Practiced </w:t>
            </w:r>
            <w:r w:rsidRPr="00DD58AD">
              <w:rPr>
                <w:rFonts w:ascii="Times New Roman" w:hAnsi="Times New Roman" w:cs="Times New Roman"/>
                <w:sz w:val="22"/>
              </w:rPr>
              <w:t>Agile</w:t>
            </w:r>
            <w:r>
              <w:rPr>
                <w:rFonts w:ascii="Times New Roman" w:hAnsi="Times New Roman" w:cs="Times New Roman"/>
                <w:sz w:val="22"/>
              </w:rPr>
              <w:t xml:space="preserve"> methodologies, including </w:t>
            </w:r>
            <w:r w:rsidRPr="00DD58AD">
              <w:rPr>
                <w:rFonts w:ascii="Times New Roman" w:hAnsi="Times New Roman" w:cs="Times New Roman"/>
                <w:b/>
                <w:bCs/>
                <w:sz w:val="22"/>
              </w:rPr>
              <w:t>Jira</w:t>
            </w:r>
            <w:r>
              <w:rPr>
                <w:rFonts w:ascii="Times New Roman" w:hAnsi="Times New Roman" w:cs="Times New Roman"/>
                <w:sz w:val="22"/>
              </w:rPr>
              <w:t xml:space="preserve"> for task management, resulting in efficient team collaboration.</w:t>
            </w:r>
          </w:p>
          <w:p w14:paraId="51CCF5DB" w14:textId="7BDCD9FF" w:rsidR="00D11F31" w:rsidRDefault="00D11F31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E16A94">
              <w:rPr>
                <w:rFonts w:ascii="Times New Roman" w:hAnsi="Times New Roman" w:cs="Times New Roman"/>
                <w:sz w:val="22"/>
              </w:rPr>
              <w:t xml:space="preserve">Actively participated in </w:t>
            </w:r>
            <w:r w:rsidRPr="00E16A94">
              <w:rPr>
                <w:rFonts w:ascii="Times New Roman" w:hAnsi="Times New Roman" w:cs="Times New Roman"/>
                <w:b/>
                <w:bCs/>
                <w:sz w:val="22"/>
              </w:rPr>
              <w:t>Scrum</w:t>
            </w:r>
            <w:r w:rsidRPr="00E16A94">
              <w:rPr>
                <w:rFonts w:ascii="Times New Roman" w:hAnsi="Times New Roman" w:cs="Times New Roman"/>
                <w:sz w:val="22"/>
              </w:rPr>
              <w:t xml:space="preserve"> rituals, including daily stand-ups, sprint planning, sprint reviews, and retrospectives, ensuring effective collaboration and resulting in a 31% faster project delivery.</w:t>
            </w:r>
          </w:p>
          <w:p w14:paraId="5F40A030" w14:textId="4E4671EB" w:rsidR="007B6BC5" w:rsidRPr="007B6BC5" w:rsidRDefault="007B6BC5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Collaborated effectively using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GitLab</w:t>
            </w:r>
            <w:r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Jenkins</w:t>
            </w:r>
            <w:r>
              <w:rPr>
                <w:rFonts w:ascii="Times New Roman" w:hAnsi="Times New Roman" w:cs="Times New Roman"/>
                <w:sz w:val="22"/>
              </w:rPr>
              <w:t>, fostering seamless code development, efficient code review processes, and continuous integration to ensure high-quality software deliverables.</w:t>
            </w:r>
          </w:p>
          <w:p w14:paraId="1486DF0F" w14:textId="77C8BBF9" w:rsidR="007865B4" w:rsidRPr="00225A40" w:rsidRDefault="007865B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Ensured quality and reliability of web applications by implementing end-to-end testing using </w:t>
            </w:r>
            <w:r w:rsidRPr="007865B4">
              <w:rPr>
                <w:rFonts w:ascii="Times New Roman" w:hAnsi="Times New Roman" w:cs="Times New Roman"/>
                <w:b/>
                <w:bCs/>
                <w:sz w:val="22"/>
              </w:rPr>
              <w:t>Selenium</w:t>
            </w:r>
            <w:r>
              <w:rPr>
                <w:rFonts w:ascii="Times New Roman" w:hAnsi="Times New Roman" w:cs="Times New Roman"/>
                <w:sz w:val="22"/>
              </w:rPr>
              <w:t xml:space="preserve"> and </w:t>
            </w:r>
            <w:r w:rsidR="008A7CC1" w:rsidRPr="008A7CC1">
              <w:rPr>
                <w:rFonts w:ascii="Times New Roman" w:hAnsi="Times New Roman" w:cs="Times New Roman"/>
                <w:b/>
                <w:bCs/>
                <w:sz w:val="22"/>
              </w:rPr>
              <w:t>N</w:t>
            </w:r>
            <w:r w:rsidRPr="008A7CC1">
              <w:rPr>
                <w:rFonts w:ascii="Times New Roman" w:hAnsi="Times New Roman" w:cs="Times New Roman"/>
                <w:b/>
                <w:bCs/>
                <w:sz w:val="22"/>
              </w:rPr>
              <w:t>Unit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14:paraId="0F29080E" w14:textId="7A368020" w:rsidR="00A52131" w:rsidRPr="00777080" w:rsidRDefault="00A52131" w:rsidP="00A52131">
            <w:pPr>
              <w:rPr>
                <w:rFonts w:ascii="Times New Roman" w:hAnsi="Times New Roman" w:cs="Times New Roman"/>
              </w:rPr>
            </w:pPr>
          </w:p>
          <w:p w14:paraId="3426B2EA" w14:textId="40B0060F" w:rsidR="00A52131" w:rsidRPr="00777080" w:rsidRDefault="00CF2678" w:rsidP="00A52131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Developer</w:t>
            </w:r>
            <w:r w:rsidR="006A6D73" w:rsidRPr="00777080">
              <w:rPr>
                <w:rStyle w:val="BlackText"/>
                <w:rFonts w:ascii="Times New Roman" w:hAnsi="Times New Roman" w:cs="Times New Roman"/>
              </w:rPr>
              <w:t xml:space="preserve"> </w:t>
            </w:r>
            <w:r w:rsidR="00A52131" w:rsidRPr="00777080">
              <w:rPr>
                <w:rStyle w:val="BlackText"/>
                <w:rFonts w:ascii="Times New Roman" w:hAnsi="Times New Roman" w:cs="Times New Roman"/>
              </w:rPr>
              <w:t xml:space="preserve">| </w:t>
            </w:r>
            <w:r w:rsidR="00954883">
              <w:rPr>
                <w:rStyle w:val="BlackText"/>
                <w:rFonts w:ascii="Times New Roman" w:hAnsi="Times New Roman" w:cs="Times New Roman"/>
              </w:rPr>
              <w:t>Aldridge</w:t>
            </w:r>
          </w:p>
          <w:p w14:paraId="4BAA8CD4" w14:textId="6D537226" w:rsidR="00A52131" w:rsidRPr="00954883" w:rsidRDefault="00954883" w:rsidP="00A52131">
            <w:pPr>
              <w:pStyle w:val="Heading3"/>
              <w:rPr>
                <w:rFonts w:ascii="Times New Roman" w:hAnsi="Times New Roman" w:cs="Times New Roman"/>
                <w:sz w:val="22"/>
                <w:szCs w:val="22"/>
              </w:rPr>
            </w:pPr>
            <w:r w:rsidRPr="00954883">
              <w:rPr>
                <w:rFonts w:ascii="Times New Roman" w:hAnsi="Times New Roman" w:cs="Times New Roman"/>
                <w:sz w:val="22"/>
                <w:szCs w:val="22"/>
              </w:rPr>
              <w:t>2014.05 – 2016.05 | H</w:t>
            </w:r>
            <w:r w:rsidRPr="00954883">
              <w:rPr>
                <w:rFonts w:ascii="Times New Roman" w:hAnsi="Times New Roman" w:cs="Times New Roman"/>
                <w:caps w:val="0"/>
                <w:sz w:val="22"/>
                <w:szCs w:val="22"/>
              </w:rPr>
              <w:t>ouston</w:t>
            </w:r>
            <w:r w:rsidRPr="00954883">
              <w:rPr>
                <w:rFonts w:ascii="Times New Roman" w:hAnsi="Times New Roman" w:cs="Times New Roman"/>
                <w:sz w:val="22"/>
                <w:szCs w:val="22"/>
              </w:rPr>
              <w:t>, TX</w:t>
            </w:r>
          </w:p>
          <w:p w14:paraId="535C329D" w14:textId="30FDD905" w:rsidR="001E2914" w:rsidRDefault="001E291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1E2914">
              <w:rPr>
                <w:rFonts w:ascii="Times New Roman" w:hAnsi="Times New Roman" w:cs="Times New Roman"/>
                <w:sz w:val="22"/>
              </w:rPr>
              <w:t xml:space="preserve">Designed and developed various abstract classes, interfaces, classes to construct business logic using </w:t>
            </w:r>
            <w:r w:rsidRPr="001E2914">
              <w:rPr>
                <w:rFonts w:ascii="Times New Roman" w:hAnsi="Times New Roman" w:cs="Times New Roman"/>
                <w:b/>
                <w:bCs/>
                <w:sz w:val="22"/>
              </w:rPr>
              <w:t>C#.NET</w:t>
            </w:r>
            <w:r w:rsidRPr="001E2914">
              <w:rPr>
                <w:rFonts w:ascii="Times New Roman" w:hAnsi="Times New Roman" w:cs="Times New Roman"/>
                <w:sz w:val="22"/>
              </w:rPr>
              <w:t>.</w:t>
            </w:r>
          </w:p>
          <w:p w14:paraId="68E98857" w14:textId="21951EC2" w:rsidR="00A52131" w:rsidRDefault="00CB2216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5E3562">
              <w:rPr>
                <w:rFonts w:ascii="Times New Roman" w:hAnsi="Times New Roman" w:cs="Times New Roman"/>
                <w:sz w:val="22"/>
              </w:rPr>
              <w:t xml:space="preserve">Implemented </w:t>
            </w:r>
            <w:r w:rsidRPr="00F64D13">
              <w:rPr>
                <w:rFonts w:ascii="Times New Roman" w:hAnsi="Times New Roman" w:cs="Times New Roman"/>
                <w:b/>
                <w:bCs/>
                <w:sz w:val="22"/>
              </w:rPr>
              <w:t xml:space="preserve">.NET </w:t>
            </w:r>
            <w:r w:rsidRPr="005E3562">
              <w:rPr>
                <w:rFonts w:ascii="Times New Roman" w:hAnsi="Times New Roman" w:cs="Times New Roman"/>
                <w:sz w:val="22"/>
              </w:rPr>
              <w:t xml:space="preserve">frameworks, reducing the development time by 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  <w:r w:rsidR="00812AF4">
              <w:rPr>
                <w:rFonts w:ascii="Times New Roman" w:hAnsi="Times New Roman" w:cs="Times New Roman"/>
                <w:sz w:val="22"/>
              </w:rPr>
              <w:t>8</w:t>
            </w:r>
            <w:r w:rsidRPr="005E3562">
              <w:rPr>
                <w:rFonts w:ascii="Times New Roman" w:hAnsi="Times New Roman" w:cs="Times New Roman"/>
                <w:sz w:val="22"/>
              </w:rPr>
              <w:t xml:space="preserve">% and enhancing the scalability and maintainability of the </w:t>
            </w:r>
            <w:r>
              <w:rPr>
                <w:rFonts w:ascii="Times New Roman" w:hAnsi="Times New Roman" w:cs="Times New Roman"/>
                <w:sz w:val="22"/>
              </w:rPr>
              <w:t>e-commerce</w:t>
            </w:r>
            <w:r w:rsidRPr="005E3562">
              <w:rPr>
                <w:rFonts w:ascii="Times New Roman" w:hAnsi="Times New Roman" w:cs="Times New Roman"/>
                <w:sz w:val="22"/>
              </w:rPr>
              <w:t xml:space="preserve"> platform.</w:t>
            </w:r>
          </w:p>
          <w:p w14:paraId="1B07C575" w14:textId="142ED17A" w:rsidR="00812AF4" w:rsidRDefault="00812AF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812AF4">
              <w:rPr>
                <w:rFonts w:ascii="Times New Roman" w:hAnsi="Times New Roman" w:cs="Times New Roman"/>
                <w:sz w:val="22"/>
              </w:rPr>
              <w:t xml:space="preserve">Developed module which deals with validating user, changing passwords and searching of information depending upon priority of user in site using </w:t>
            </w:r>
            <w:r w:rsidRPr="00812AF4">
              <w:rPr>
                <w:rFonts w:ascii="Times New Roman" w:hAnsi="Times New Roman" w:cs="Times New Roman"/>
                <w:b/>
                <w:bCs/>
                <w:sz w:val="22"/>
              </w:rPr>
              <w:t>ASP.NET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14:paraId="35FE667C" w14:textId="4B371404" w:rsidR="001E2914" w:rsidRDefault="001E291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1E2914">
              <w:rPr>
                <w:rFonts w:ascii="Times New Roman" w:hAnsi="Times New Roman" w:cs="Times New Roman"/>
                <w:sz w:val="22"/>
              </w:rPr>
              <w:t xml:space="preserve">Created event driven Web Forms using </w:t>
            </w:r>
            <w:r w:rsidRPr="001E2914">
              <w:rPr>
                <w:rFonts w:ascii="Times New Roman" w:hAnsi="Times New Roman" w:cs="Times New Roman"/>
                <w:b/>
                <w:bCs/>
                <w:sz w:val="22"/>
              </w:rPr>
              <w:t>ASP.NET</w:t>
            </w:r>
            <w:r w:rsidRPr="001E2914">
              <w:rPr>
                <w:rFonts w:ascii="Times New Roman" w:hAnsi="Times New Roman" w:cs="Times New Roman"/>
                <w:sz w:val="22"/>
              </w:rPr>
              <w:t xml:space="preserve"> and implemented form validation using Validation controls and Custom validations</w:t>
            </w:r>
            <w:r w:rsidR="00941084">
              <w:rPr>
                <w:rFonts w:ascii="Times New Roman" w:hAnsi="Times New Roman" w:cs="Times New Roman"/>
                <w:sz w:val="22"/>
              </w:rPr>
              <w:t>.</w:t>
            </w:r>
          </w:p>
          <w:p w14:paraId="2118F9CC" w14:textId="5E3DD8C5" w:rsidR="00BF36AA" w:rsidRDefault="00BF36AA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BF36AA">
              <w:rPr>
                <w:rFonts w:ascii="Times New Roman" w:hAnsi="Times New Roman" w:cs="Times New Roman"/>
                <w:sz w:val="22"/>
              </w:rPr>
              <w:t xml:space="preserve">Securing strong experience creating windows UI using </w:t>
            </w:r>
            <w:r w:rsidRPr="00BF36AA">
              <w:rPr>
                <w:rFonts w:ascii="Times New Roman" w:hAnsi="Times New Roman" w:cs="Times New Roman"/>
                <w:b/>
                <w:bCs/>
                <w:sz w:val="22"/>
              </w:rPr>
              <w:t>WinForms</w:t>
            </w:r>
            <w:r w:rsidRPr="00BF36AA">
              <w:rPr>
                <w:rFonts w:ascii="Times New Roman" w:hAnsi="Times New Roman" w:cs="Times New Roman"/>
                <w:sz w:val="22"/>
              </w:rPr>
              <w:t xml:space="preserve"> and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BF36AA">
              <w:rPr>
                <w:rFonts w:ascii="Times New Roman" w:hAnsi="Times New Roman" w:cs="Times New Roman"/>
                <w:b/>
                <w:bCs/>
                <w:sz w:val="22"/>
              </w:rPr>
              <w:t>Windows Presentation Foundation</w:t>
            </w:r>
            <w:r w:rsidRPr="00BF36AA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(</w:t>
            </w:r>
            <w:r w:rsidRPr="00BF36AA">
              <w:rPr>
                <w:rFonts w:ascii="Times New Roman" w:hAnsi="Times New Roman" w:cs="Times New Roman"/>
                <w:sz w:val="22"/>
              </w:rPr>
              <w:t>WPF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  <w:r w:rsidRPr="00BF36AA">
              <w:rPr>
                <w:rFonts w:ascii="Times New Roman" w:hAnsi="Times New Roman" w:cs="Times New Roman"/>
                <w:sz w:val="22"/>
              </w:rPr>
              <w:t xml:space="preserve"> with MVVM pattern.</w:t>
            </w:r>
          </w:p>
          <w:p w14:paraId="2E616088" w14:textId="7DAC6F84" w:rsidR="00941084" w:rsidRPr="00941084" w:rsidRDefault="00941084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D11F31">
              <w:rPr>
                <w:rFonts w:ascii="Times New Roman" w:hAnsi="Times New Roman" w:cs="Times New Roman"/>
                <w:sz w:val="22"/>
              </w:rPr>
              <w:t>Designed and implemented a mission-critical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Microsoft SQL Server</w:t>
            </w:r>
            <w:r w:rsidRPr="00D11F31">
              <w:rPr>
                <w:rFonts w:ascii="Times New Roman" w:hAnsi="Times New Roman" w:cs="Times New Roman"/>
                <w:sz w:val="22"/>
              </w:rPr>
              <w:t xml:space="preserve"> database supporting a high-transaction e-commerce platform, resulting in a 30% improvement in system response time.</w:t>
            </w:r>
          </w:p>
          <w:p w14:paraId="06800936" w14:textId="5F0C047A" w:rsidR="003B213F" w:rsidRDefault="003B213F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3B213F">
              <w:rPr>
                <w:rFonts w:ascii="Times New Roman" w:hAnsi="Times New Roman" w:cs="Times New Roman"/>
                <w:sz w:val="22"/>
              </w:rPr>
              <w:t xml:space="preserve">Designed and implemented robust data access layers using </w:t>
            </w:r>
            <w:r w:rsidRPr="003B213F">
              <w:rPr>
                <w:rFonts w:ascii="Times New Roman" w:hAnsi="Times New Roman" w:cs="Times New Roman"/>
                <w:b/>
                <w:bCs/>
                <w:sz w:val="22"/>
              </w:rPr>
              <w:t>ADO.NET</w:t>
            </w:r>
            <w:r w:rsidRPr="003B213F">
              <w:rPr>
                <w:rFonts w:ascii="Times New Roman" w:hAnsi="Times New Roman" w:cs="Times New Roman"/>
                <w:sz w:val="22"/>
              </w:rPr>
              <w:t xml:space="preserve">, providing high-performance database interactions and seamless integration with </w:t>
            </w:r>
            <w:r w:rsidRPr="00F64D13">
              <w:rPr>
                <w:rFonts w:ascii="Times New Roman" w:hAnsi="Times New Roman" w:cs="Times New Roman"/>
                <w:b/>
                <w:bCs/>
                <w:sz w:val="22"/>
              </w:rPr>
              <w:t>SQL Server</w:t>
            </w:r>
            <w:r w:rsidRPr="003B213F">
              <w:rPr>
                <w:rFonts w:ascii="Times New Roman" w:hAnsi="Times New Roman" w:cs="Times New Roman"/>
                <w:sz w:val="22"/>
              </w:rPr>
              <w:t>.</w:t>
            </w:r>
          </w:p>
          <w:p w14:paraId="4C764819" w14:textId="1335B3E3" w:rsidR="007B6BC5" w:rsidRDefault="007B6BC5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B6524E">
              <w:rPr>
                <w:rFonts w:ascii="Times New Roman" w:hAnsi="Times New Roman" w:cs="Times New Roman"/>
                <w:sz w:val="22"/>
              </w:rPr>
              <w:t>Designed and implemented</w:t>
            </w:r>
            <w:r>
              <w:rPr>
                <w:rFonts w:ascii="Times New Roman" w:hAnsi="Times New Roman" w:cs="Times New Roman"/>
                <w:sz w:val="22"/>
              </w:rPr>
              <w:t xml:space="preserve"> efficient</w:t>
            </w:r>
            <w:r w:rsidRPr="00B6524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RESTful APIs</w:t>
            </w:r>
            <w:r w:rsidRPr="00B6524E">
              <w:rPr>
                <w:rFonts w:ascii="Times New Roman" w:hAnsi="Times New Roman" w:cs="Times New Roman"/>
                <w:sz w:val="22"/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C#</w:t>
            </w:r>
            <w:r w:rsidRPr="00B6524E">
              <w:rPr>
                <w:rFonts w:ascii="Times New Roman" w:hAnsi="Times New Roman" w:cs="Times New Roman"/>
                <w:sz w:val="22"/>
              </w:rPr>
              <w:t xml:space="preserve">'s built-in HTTP package </w:t>
            </w:r>
            <w:r>
              <w:rPr>
                <w:rFonts w:ascii="Times New Roman" w:hAnsi="Times New Roman" w:cs="Times New Roman"/>
                <w:sz w:val="22"/>
              </w:rPr>
              <w:t>to facilitate</w:t>
            </w:r>
            <w:r w:rsidRPr="00B6524E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seamless</w:t>
            </w:r>
            <w:r w:rsidRPr="00B6524E">
              <w:rPr>
                <w:rFonts w:ascii="Times New Roman" w:hAnsi="Times New Roman" w:cs="Times New Roman"/>
                <w:sz w:val="22"/>
              </w:rPr>
              <w:t xml:space="preserve"> communication between services.</w:t>
            </w:r>
          </w:p>
          <w:p w14:paraId="5C5CCBAB" w14:textId="298E6A88" w:rsidR="002B32D9" w:rsidRDefault="002B32D9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2B32D9">
              <w:rPr>
                <w:rFonts w:ascii="Times New Roman" w:hAnsi="Times New Roman" w:cs="Times New Roman"/>
                <w:sz w:val="22"/>
              </w:rPr>
              <w:t xml:space="preserve">Designed and implemented </w:t>
            </w:r>
            <w:r w:rsidRPr="002B32D9">
              <w:rPr>
                <w:rFonts w:ascii="Times New Roman" w:hAnsi="Times New Roman" w:cs="Times New Roman"/>
                <w:b/>
                <w:bCs/>
                <w:sz w:val="22"/>
              </w:rPr>
              <w:t>GraphQL</w:t>
            </w:r>
            <w:r w:rsidRPr="002B32D9">
              <w:rPr>
                <w:rFonts w:ascii="Times New Roman" w:hAnsi="Times New Roman" w:cs="Times New Roman"/>
                <w:sz w:val="22"/>
              </w:rPr>
              <w:t xml:space="preserve"> APIs for a customer-facing e-commerce platform, allowing for flexible and optimized data retrieval based on client requirements.</w:t>
            </w:r>
          </w:p>
          <w:p w14:paraId="64F8DF7D" w14:textId="122686C8" w:rsidR="00750B76" w:rsidRPr="007B6BC5" w:rsidRDefault="00750B76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750B76">
              <w:rPr>
                <w:rFonts w:ascii="Times New Roman" w:hAnsi="Times New Roman" w:cs="Times New Roman"/>
                <w:sz w:val="22"/>
              </w:rPr>
              <w:t xml:space="preserve">Designed and optimized </w:t>
            </w:r>
            <w:r w:rsidRPr="00750B76">
              <w:rPr>
                <w:rFonts w:ascii="Times New Roman" w:hAnsi="Times New Roman" w:cs="Times New Roman"/>
                <w:b/>
                <w:bCs/>
                <w:sz w:val="22"/>
              </w:rPr>
              <w:t>MongoDB</w:t>
            </w:r>
            <w:r w:rsidRPr="00750B76">
              <w:rPr>
                <w:rFonts w:ascii="Times New Roman" w:hAnsi="Times New Roman" w:cs="Times New Roman"/>
                <w:sz w:val="22"/>
              </w:rPr>
              <w:t xml:space="preserve"> collections and indexes to ensure efficient retrieval and storage of wallet-related data.</w:t>
            </w:r>
          </w:p>
          <w:p w14:paraId="25DA633A" w14:textId="7427A3A9" w:rsidR="00267C47" w:rsidRDefault="00267C47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267C47">
              <w:rPr>
                <w:rFonts w:ascii="Times New Roman" w:hAnsi="Times New Roman" w:cs="Times New Roman"/>
                <w:sz w:val="22"/>
              </w:rPr>
              <w:t xml:space="preserve">Worked on building &amp; deploying </w:t>
            </w:r>
            <w:r w:rsidRPr="00267C47">
              <w:rPr>
                <w:rFonts w:ascii="Times New Roman" w:hAnsi="Times New Roman" w:cs="Times New Roman"/>
                <w:b/>
                <w:bCs/>
                <w:sz w:val="22"/>
              </w:rPr>
              <w:t>Java</w:t>
            </w:r>
            <w:r w:rsidRPr="00267C47">
              <w:rPr>
                <w:rFonts w:ascii="Times New Roman" w:hAnsi="Times New Roman" w:cs="Times New Roman"/>
                <w:sz w:val="22"/>
              </w:rPr>
              <w:t xml:space="preserve"> code through </w:t>
            </w:r>
            <w:r w:rsidRPr="00267C47">
              <w:rPr>
                <w:rFonts w:ascii="Times New Roman" w:hAnsi="Times New Roman" w:cs="Times New Roman"/>
                <w:b/>
                <w:bCs/>
                <w:sz w:val="22"/>
              </w:rPr>
              <w:t>Jenkins</w:t>
            </w:r>
            <w:r w:rsidRPr="00267C47">
              <w:rPr>
                <w:rFonts w:ascii="Times New Roman" w:hAnsi="Times New Roman" w:cs="Times New Roman"/>
                <w:sz w:val="22"/>
              </w:rPr>
              <w:t xml:space="preserve">, used Jenkins </w:t>
            </w:r>
            <w:r w:rsidRPr="00764577">
              <w:rPr>
                <w:rFonts w:ascii="Times New Roman" w:hAnsi="Times New Roman" w:cs="Times New Roman"/>
                <w:b/>
                <w:bCs/>
                <w:sz w:val="22"/>
              </w:rPr>
              <w:t xml:space="preserve">Amazon Web Services </w:t>
            </w:r>
            <w:r w:rsidRPr="00267C47">
              <w:rPr>
                <w:rFonts w:ascii="Times New Roman" w:hAnsi="Times New Roman" w:cs="Times New Roman"/>
                <w:sz w:val="22"/>
              </w:rPr>
              <w:t>(</w:t>
            </w:r>
            <w:r w:rsidRPr="00C474CB">
              <w:rPr>
                <w:rFonts w:ascii="Times New Roman" w:hAnsi="Times New Roman" w:cs="Times New Roman"/>
                <w:sz w:val="22"/>
              </w:rPr>
              <w:t>AWS</w:t>
            </w:r>
            <w:r w:rsidRPr="00267C47">
              <w:rPr>
                <w:rFonts w:ascii="Times New Roman" w:hAnsi="Times New Roman" w:cs="Times New Roman"/>
                <w:sz w:val="22"/>
              </w:rPr>
              <w:t>) Code Deploy plug-in to deploy to</w:t>
            </w:r>
            <w:r w:rsidRPr="00764577">
              <w:rPr>
                <w:rFonts w:ascii="Times New Roman" w:hAnsi="Times New Roman" w:cs="Times New Roman"/>
                <w:sz w:val="22"/>
              </w:rPr>
              <w:t xml:space="preserve"> AWS</w:t>
            </w:r>
            <w:r w:rsidRPr="00267C47">
              <w:rPr>
                <w:rFonts w:ascii="Times New Roman" w:hAnsi="Times New Roman" w:cs="Times New Roman"/>
                <w:sz w:val="22"/>
              </w:rPr>
              <w:t xml:space="preserve"> and worked AWS Cloud management.</w:t>
            </w:r>
          </w:p>
          <w:p w14:paraId="70DA335E" w14:textId="1ADAB05A" w:rsidR="00764577" w:rsidRDefault="00764577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764577">
              <w:rPr>
                <w:rFonts w:ascii="Times New Roman" w:hAnsi="Times New Roman" w:cs="Times New Roman"/>
                <w:sz w:val="22"/>
              </w:rPr>
              <w:t xml:space="preserve">Implemented </w:t>
            </w:r>
            <w:r w:rsidRPr="00812AF4">
              <w:rPr>
                <w:rFonts w:ascii="Times New Roman" w:hAnsi="Times New Roman" w:cs="Times New Roman"/>
                <w:b/>
                <w:bCs/>
                <w:sz w:val="22"/>
              </w:rPr>
              <w:t>Kafka Connect</w:t>
            </w:r>
            <w:r w:rsidRPr="00764577">
              <w:rPr>
                <w:rFonts w:ascii="Times New Roman" w:hAnsi="Times New Roman" w:cs="Times New Roman"/>
                <w:sz w:val="22"/>
              </w:rPr>
              <w:t xml:space="preserve"> to facilitate seamless data integration between Kafka and other data sources, enhancing data flow and analytics capabilities.</w:t>
            </w:r>
          </w:p>
          <w:p w14:paraId="75F5FAA9" w14:textId="0FAD8D12" w:rsidR="007B6BC5" w:rsidRDefault="007B6BC5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bookmarkStart w:id="0" w:name="_Hlk149593772"/>
            <w:r>
              <w:rPr>
                <w:rFonts w:ascii="Times New Roman" w:hAnsi="Times New Roman" w:cs="Times New Roman"/>
                <w:sz w:val="22"/>
              </w:rPr>
              <w:t xml:space="preserve">Automated the development process using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Azure DevOps</w:t>
            </w:r>
            <w:r>
              <w:rPr>
                <w:rFonts w:ascii="Times New Roman" w:hAnsi="Times New Roman" w:cs="Times New Roman"/>
                <w:sz w:val="22"/>
              </w:rPr>
              <w:t xml:space="preserve"> and other </w:t>
            </w:r>
            <w:r w:rsidRPr="007B6BC5">
              <w:rPr>
                <w:rFonts w:ascii="Times New Roman" w:hAnsi="Times New Roman" w:cs="Times New Roman"/>
                <w:b/>
                <w:bCs/>
                <w:sz w:val="22"/>
              </w:rPr>
              <w:t>CI/CD</w:t>
            </w:r>
            <w:r>
              <w:rPr>
                <w:rFonts w:ascii="Times New Roman" w:hAnsi="Times New Roman" w:cs="Times New Roman"/>
                <w:sz w:val="22"/>
              </w:rPr>
              <w:t xml:space="preserve"> tools, enabling continuous integration and deployment of the application.</w:t>
            </w:r>
            <w:bookmarkEnd w:id="0"/>
          </w:p>
          <w:p w14:paraId="5A99C23C" w14:textId="14A12F83" w:rsidR="00A01707" w:rsidRPr="002B32D9" w:rsidRDefault="00A01707" w:rsidP="00B7106E">
            <w:pPr>
              <w:pStyle w:val="ListParagraph"/>
              <w:numPr>
                <w:ilvl w:val="0"/>
                <w:numId w:val="18"/>
              </w:numPr>
              <w:spacing w:after="0"/>
              <w:ind w:right="289"/>
              <w:jc w:val="both"/>
              <w:rPr>
                <w:rFonts w:ascii="Times New Roman" w:hAnsi="Times New Roman" w:cs="Times New Roman"/>
                <w:sz w:val="22"/>
              </w:rPr>
            </w:pPr>
            <w:r w:rsidRPr="00A01707">
              <w:rPr>
                <w:rFonts w:ascii="Times New Roman" w:hAnsi="Times New Roman" w:cs="Times New Roman"/>
                <w:sz w:val="22"/>
              </w:rPr>
              <w:t xml:space="preserve">Worked on cloud computing using </w:t>
            </w:r>
            <w:r w:rsidRPr="00A01707">
              <w:rPr>
                <w:rFonts w:ascii="Times New Roman" w:hAnsi="Times New Roman" w:cs="Times New Roman"/>
                <w:b/>
                <w:bCs/>
                <w:sz w:val="22"/>
              </w:rPr>
              <w:t>Azure</w:t>
            </w:r>
            <w:r w:rsidRPr="00A01707">
              <w:rPr>
                <w:rFonts w:ascii="Times New Roman" w:hAnsi="Times New Roman" w:cs="Times New Roman"/>
                <w:sz w:val="22"/>
              </w:rPr>
              <w:t xml:space="preserve"> which provides an API built on REST, HTTP, and XML that allows a developer to interact with the services provided by </w:t>
            </w:r>
            <w:r w:rsidRPr="00A01707">
              <w:rPr>
                <w:rFonts w:ascii="Times New Roman" w:hAnsi="Times New Roman" w:cs="Times New Roman"/>
                <w:b/>
                <w:bCs/>
                <w:sz w:val="22"/>
              </w:rPr>
              <w:t>Microsoft Azure</w:t>
            </w:r>
            <w:r w:rsidRPr="00A01707">
              <w:rPr>
                <w:rFonts w:ascii="Times New Roman" w:hAnsi="Times New Roman" w:cs="Times New Roman"/>
                <w:sz w:val="22"/>
              </w:rPr>
              <w:t>.</w:t>
            </w:r>
          </w:p>
          <w:p w14:paraId="0EC12625" w14:textId="6CDE87AE" w:rsidR="00A52131" w:rsidRPr="00777080" w:rsidRDefault="003F1EA3" w:rsidP="00A52131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EDUCATION</w:t>
            </w:r>
          </w:p>
          <w:p w14:paraId="22E11E61" w14:textId="771F1D32" w:rsidR="00A52131" w:rsidRPr="00777080" w:rsidRDefault="003F1EA3" w:rsidP="00A52131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Computer Science</w:t>
            </w:r>
            <w:r w:rsidR="006A6D73" w:rsidRPr="00777080">
              <w:rPr>
                <w:rStyle w:val="BlackText"/>
                <w:rFonts w:ascii="Times New Roman" w:hAnsi="Times New Roman" w:cs="Times New Roman"/>
              </w:rPr>
              <w:t xml:space="preserve"> </w:t>
            </w:r>
            <w:r w:rsidR="00A52131" w:rsidRPr="00777080">
              <w:rPr>
                <w:rStyle w:val="BlackText"/>
                <w:rFonts w:ascii="Times New Roman" w:hAnsi="Times New Roman" w:cs="Times New Roman"/>
              </w:rPr>
              <w:t xml:space="preserve">| </w:t>
            </w:r>
            <w:sdt>
              <w:sdtPr>
                <w:rPr>
                  <w:rFonts w:ascii="Times New Roman" w:hAnsi="Times New Roman" w:cs="Times New Roman"/>
                </w:rPr>
                <w:id w:val="-913008615"/>
                <w:placeholder>
                  <w:docPart w:val="B0B38857BA014976823588210E341732"/>
                </w:placeholder>
                <w15:appearance w15:val="hidden"/>
              </w:sdtPr>
              <w:sdtEndPr>
                <w:rPr>
                  <w:rStyle w:val="BlackText"/>
                  <w:color w:val="000000" w:themeColor="text1"/>
                </w:rPr>
              </w:sdtEndPr>
              <w:sdtContent>
                <w:r w:rsidRPr="003F1EA3">
                  <w:rPr>
                    <w:rFonts w:ascii="Times New Roman" w:hAnsi="Times New Roman" w:cs="Times New Roman"/>
                    <w:color w:val="auto"/>
                  </w:rPr>
                  <w:t>University of Houston</w:t>
                </w:r>
              </w:sdtContent>
            </w:sdt>
          </w:p>
          <w:p w14:paraId="315726E9" w14:textId="2576236D" w:rsidR="00A52131" w:rsidRPr="00777080" w:rsidRDefault="003F1EA3" w:rsidP="00A52131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2010.04 – 2014.05 | H</w:t>
            </w:r>
            <w:r>
              <w:rPr>
                <w:rFonts w:ascii="Times New Roman" w:hAnsi="Times New Roman" w:cs="Times New Roman"/>
                <w:caps w:val="0"/>
              </w:rPr>
              <w:t>ouston</w:t>
            </w:r>
            <w:r>
              <w:rPr>
                <w:rFonts w:ascii="Times New Roman" w:hAnsi="Times New Roman" w:cs="Times New Roman"/>
              </w:rPr>
              <w:t>, TX</w:t>
            </w:r>
          </w:p>
          <w:p w14:paraId="182B412F" w14:textId="1A56BB71" w:rsidR="003C14A6" w:rsidRPr="003C14A6" w:rsidRDefault="003F1EA3" w:rsidP="003C14A6">
            <w:pPr>
              <w:pStyle w:val="ListParagraph"/>
              <w:ind w:left="284" w:right="288"/>
              <w:jc w:val="both"/>
              <w:rPr>
                <w:rFonts w:ascii="Times New Roman" w:hAnsi="Times New Roman" w:cs="Times New Roman"/>
                <w:sz w:val="22"/>
              </w:rPr>
            </w:pPr>
            <w:r w:rsidRPr="001F5D26">
              <w:rPr>
                <w:rFonts w:ascii="Times New Roman" w:hAnsi="Times New Roman" w:cs="Times New Roman"/>
                <w:sz w:val="22"/>
              </w:rPr>
              <w:t xml:space="preserve">Bachelor of Computer Science with a GPA of 3.8/4.0 from the University of Houston, including coursework in data structures, object-oriented programming, database systems, operating systems, and software </w:t>
            </w:r>
            <w:r w:rsidR="006E746D">
              <w:rPr>
                <w:rFonts w:ascii="Times New Roman" w:hAnsi="Times New Roman" w:cs="Times New Roman"/>
                <w:sz w:val="22"/>
              </w:rPr>
              <w:t>design</w:t>
            </w:r>
            <w:r w:rsidRPr="001F5D26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14:paraId="76786DDD" w14:textId="77777777" w:rsidR="003C14A6" w:rsidRDefault="003C14A6" w:rsidP="002016B7">
      <w:pPr>
        <w:pStyle w:val="Heading1"/>
        <w:rPr>
          <w:rFonts w:ascii="Times New Roman" w:hAnsi="Times New Roman" w:cs="Times New Roman"/>
        </w:rPr>
        <w:sectPr w:rsidR="003C14A6" w:rsidSect="003C14A6">
          <w:type w:val="continuous"/>
          <w:pgSz w:w="12240" w:h="15840" w:code="1"/>
          <w:pgMar w:top="1080" w:right="1440" w:bottom="360" w:left="1440" w:header="432" w:footer="0" w:gutter="0"/>
          <w:cols w:space="720"/>
          <w:titlePg/>
          <w:docGrid w:linePitch="360"/>
        </w:sectPr>
      </w:pPr>
    </w:p>
    <w:p w14:paraId="3B30C83A" w14:textId="77777777" w:rsidR="00A52131" w:rsidRPr="00777080" w:rsidRDefault="00A52131" w:rsidP="00A52131">
      <w:pPr>
        <w:rPr>
          <w:rFonts w:ascii="Times New Roman" w:hAnsi="Times New Roman" w:cs="Times New Roman"/>
        </w:rPr>
      </w:pPr>
    </w:p>
    <w:sectPr w:rsidR="00A52131" w:rsidRPr="00777080" w:rsidSect="00036FDA">
      <w:type w:val="continuous"/>
      <w:pgSz w:w="12240" w:h="15840" w:code="1"/>
      <w:pgMar w:top="1080" w:right="1440" w:bottom="36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AF6E" w14:textId="77777777" w:rsidR="006C7F25" w:rsidRDefault="006C7F25" w:rsidP="00F534FB">
      <w:pPr>
        <w:spacing w:after="0"/>
      </w:pPr>
      <w:r>
        <w:separator/>
      </w:r>
    </w:p>
  </w:endnote>
  <w:endnote w:type="continuationSeparator" w:id="0">
    <w:p w14:paraId="3A243595" w14:textId="77777777" w:rsidR="006C7F25" w:rsidRDefault="006C7F2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9B2F" w14:textId="77777777" w:rsidR="006C7F25" w:rsidRDefault="006C7F25" w:rsidP="00F534FB">
      <w:pPr>
        <w:spacing w:after="0"/>
      </w:pPr>
      <w:r>
        <w:separator/>
      </w:r>
    </w:p>
  </w:footnote>
  <w:footnote w:type="continuationSeparator" w:id="0">
    <w:p w14:paraId="43C67B28" w14:textId="77777777" w:rsidR="006C7F25" w:rsidRDefault="006C7F25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86071"/>
    <w:multiLevelType w:val="hybridMultilevel"/>
    <w:tmpl w:val="331E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51F94"/>
    <w:multiLevelType w:val="hybridMultilevel"/>
    <w:tmpl w:val="5AF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14659">
    <w:abstractNumId w:val="9"/>
  </w:num>
  <w:num w:numId="2" w16cid:durableId="1260991045">
    <w:abstractNumId w:val="9"/>
    <w:lvlOverride w:ilvl="0">
      <w:startOverride w:val="1"/>
    </w:lvlOverride>
  </w:num>
  <w:num w:numId="3" w16cid:durableId="482964734">
    <w:abstractNumId w:val="10"/>
  </w:num>
  <w:num w:numId="4" w16cid:durableId="988552921">
    <w:abstractNumId w:val="14"/>
  </w:num>
  <w:num w:numId="5" w16cid:durableId="836074765">
    <w:abstractNumId w:val="8"/>
  </w:num>
  <w:num w:numId="6" w16cid:durableId="1490049514">
    <w:abstractNumId w:val="7"/>
  </w:num>
  <w:num w:numId="7" w16cid:durableId="814377213">
    <w:abstractNumId w:val="6"/>
  </w:num>
  <w:num w:numId="8" w16cid:durableId="1885679774">
    <w:abstractNumId w:val="5"/>
  </w:num>
  <w:num w:numId="9" w16cid:durableId="1570309231">
    <w:abstractNumId w:val="4"/>
  </w:num>
  <w:num w:numId="10" w16cid:durableId="1796292991">
    <w:abstractNumId w:val="3"/>
  </w:num>
  <w:num w:numId="11" w16cid:durableId="1815944494">
    <w:abstractNumId w:val="2"/>
  </w:num>
  <w:num w:numId="12" w16cid:durableId="1603144998">
    <w:abstractNumId w:val="1"/>
  </w:num>
  <w:num w:numId="13" w16cid:durableId="1449087019">
    <w:abstractNumId w:val="0"/>
  </w:num>
  <w:num w:numId="14" w16cid:durableId="48379143">
    <w:abstractNumId w:val="13"/>
  </w:num>
  <w:num w:numId="15" w16cid:durableId="231935181">
    <w:abstractNumId w:val="12"/>
  </w:num>
  <w:num w:numId="16" w16cid:durableId="1312831804">
    <w:abstractNumId w:val="9"/>
  </w:num>
  <w:num w:numId="17" w16cid:durableId="1691681465">
    <w:abstractNumId w:val="11"/>
  </w:num>
  <w:num w:numId="18" w16cid:durableId="1378817066">
    <w:abstractNumId w:val="16"/>
  </w:num>
  <w:num w:numId="19" w16cid:durableId="71318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0"/>
    <w:rsid w:val="0000183F"/>
    <w:rsid w:val="00002750"/>
    <w:rsid w:val="00004D4E"/>
    <w:rsid w:val="00011461"/>
    <w:rsid w:val="00011895"/>
    <w:rsid w:val="00013818"/>
    <w:rsid w:val="00015FBE"/>
    <w:rsid w:val="000205CC"/>
    <w:rsid w:val="00024730"/>
    <w:rsid w:val="00031675"/>
    <w:rsid w:val="000348ED"/>
    <w:rsid w:val="00036FDA"/>
    <w:rsid w:val="00040CF1"/>
    <w:rsid w:val="0004158B"/>
    <w:rsid w:val="00046047"/>
    <w:rsid w:val="00051DFD"/>
    <w:rsid w:val="00056FE7"/>
    <w:rsid w:val="000570FF"/>
    <w:rsid w:val="00057244"/>
    <w:rsid w:val="0006096E"/>
    <w:rsid w:val="00061C1E"/>
    <w:rsid w:val="0006454B"/>
    <w:rsid w:val="0007282B"/>
    <w:rsid w:val="000755E4"/>
    <w:rsid w:val="00075B13"/>
    <w:rsid w:val="000760E7"/>
    <w:rsid w:val="00092692"/>
    <w:rsid w:val="00096203"/>
    <w:rsid w:val="000A0229"/>
    <w:rsid w:val="000B0F2B"/>
    <w:rsid w:val="000B3D5F"/>
    <w:rsid w:val="000C1DC5"/>
    <w:rsid w:val="000C2248"/>
    <w:rsid w:val="000D59C5"/>
    <w:rsid w:val="000D6795"/>
    <w:rsid w:val="000D7D61"/>
    <w:rsid w:val="000E24AC"/>
    <w:rsid w:val="000E4A73"/>
    <w:rsid w:val="000E5C3A"/>
    <w:rsid w:val="000F4F1E"/>
    <w:rsid w:val="000F79EA"/>
    <w:rsid w:val="001050EC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75B"/>
    <w:rsid w:val="00194A3D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E08A4"/>
    <w:rsid w:val="001E2914"/>
    <w:rsid w:val="002016B7"/>
    <w:rsid w:val="0020735F"/>
    <w:rsid w:val="00212E6A"/>
    <w:rsid w:val="002146F8"/>
    <w:rsid w:val="00215593"/>
    <w:rsid w:val="00216A05"/>
    <w:rsid w:val="00217917"/>
    <w:rsid w:val="00225A40"/>
    <w:rsid w:val="00233D1B"/>
    <w:rsid w:val="002372E8"/>
    <w:rsid w:val="0023768B"/>
    <w:rsid w:val="0025163F"/>
    <w:rsid w:val="00254330"/>
    <w:rsid w:val="00260F01"/>
    <w:rsid w:val="00267C47"/>
    <w:rsid w:val="00274A17"/>
    <w:rsid w:val="00275C94"/>
    <w:rsid w:val="00277638"/>
    <w:rsid w:val="0028164F"/>
    <w:rsid w:val="002823BE"/>
    <w:rsid w:val="00297ED0"/>
    <w:rsid w:val="002A06CB"/>
    <w:rsid w:val="002A2576"/>
    <w:rsid w:val="002A4EDA"/>
    <w:rsid w:val="002B01E3"/>
    <w:rsid w:val="002B32D9"/>
    <w:rsid w:val="002B3FC8"/>
    <w:rsid w:val="002C4513"/>
    <w:rsid w:val="002F10E7"/>
    <w:rsid w:val="002F69E4"/>
    <w:rsid w:val="00300A98"/>
    <w:rsid w:val="003045CF"/>
    <w:rsid w:val="00306C98"/>
    <w:rsid w:val="0030719B"/>
    <w:rsid w:val="0030724A"/>
    <w:rsid w:val="00314759"/>
    <w:rsid w:val="00316CE4"/>
    <w:rsid w:val="00323C3F"/>
    <w:rsid w:val="00326A9C"/>
    <w:rsid w:val="003279A4"/>
    <w:rsid w:val="00336852"/>
    <w:rsid w:val="00337114"/>
    <w:rsid w:val="0034358C"/>
    <w:rsid w:val="0035004C"/>
    <w:rsid w:val="00351E7F"/>
    <w:rsid w:val="003571C8"/>
    <w:rsid w:val="00365DB1"/>
    <w:rsid w:val="00383057"/>
    <w:rsid w:val="0039596E"/>
    <w:rsid w:val="0039703C"/>
    <w:rsid w:val="003974BB"/>
    <w:rsid w:val="003A091E"/>
    <w:rsid w:val="003A61B6"/>
    <w:rsid w:val="003B213F"/>
    <w:rsid w:val="003C14A6"/>
    <w:rsid w:val="003C1C71"/>
    <w:rsid w:val="003C769F"/>
    <w:rsid w:val="003D5318"/>
    <w:rsid w:val="003D77A7"/>
    <w:rsid w:val="003E1AF4"/>
    <w:rsid w:val="003E48A6"/>
    <w:rsid w:val="003E5D64"/>
    <w:rsid w:val="003F1EA3"/>
    <w:rsid w:val="0040032E"/>
    <w:rsid w:val="00403149"/>
    <w:rsid w:val="004037EF"/>
    <w:rsid w:val="00405BAD"/>
    <w:rsid w:val="004113D8"/>
    <w:rsid w:val="00416463"/>
    <w:rsid w:val="00416C2B"/>
    <w:rsid w:val="0041708D"/>
    <w:rsid w:val="00423827"/>
    <w:rsid w:val="00430323"/>
    <w:rsid w:val="00434256"/>
    <w:rsid w:val="00437B8B"/>
    <w:rsid w:val="0044055B"/>
    <w:rsid w:val="004504DA"/>
    <w:rsid w:val="00452447"/>
    <w:rsid w:val="00465113"/>
    <w:rsid w:val="00467049"/>
    <w:rsid w:val="00467F3F"/>
    <w:rsid w:val="004727C2"/>
    <w:rsid w:val="00476144"/>
    <w:rsid w:val="00480EF2"/>
    <w:rsid w:val="00484428"/>
    <w:rsid w:val="00487EFE"/>
    <w:rsid w:val="004915EA"/>
    <w:rsid w:val="004A4493"/>
    <w:rsid w:val="004B07EC"/>
    <w:rsid w:val="004B202D"/>
    <w:rsid w:val="004B519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46CF"/>
    <w:rsid w:val="004E2794"/>
    <w:rsid w:val="004E77A5"/>
    <w:rsid w:val="004F1057"/>
    <w:rsid w:val="004F199F"/>
    <w:rsid w:val="00502493"/>
    <w:rsid w:val="005106C0"/>
    <w:rsid w:val="0051368F"/>
    <w:rsid w:val="00521F94"/>
    <w:rsid w:val="005222EB"/>
    <w:rsid w:val="005247B7"/>
    <w:rsid w:val="0052793F"/>
    <w:rsid w:val="005324B1"/>
    <w:rsid w:val="005372FA"/>
    <w:rsid w:val="005445F1"/>
    <w:rsid w:val="00544CA4"/>
    <w:rsid w:val="005468EB"/>
    <w:rsid w:val="00550036"/>
    <w:rsid w:val="00556337"/>
    <w:rsid w:val="00557254"/>
    <w:rsid w:val="005611C3"/>
    <w:rsid w:val="00561EC5"/>
    <w:rsid w:val="00562422"/>
    <w:rsid w:val="00565B06"/>
    <w:rsid w:val="00574328"/>
    <w:rsid w:val="00575C01"/>
    <w:rsid w:val="00581515"/>
    <w:rsid w:val="00582623"/>
    <w:rsid w:val="005826C2"/>
    <w:rsid w:val="0058308E"/>
    <w:rsid w:val="0059085F"/>
    <w:rsid w:val="00592B78"/>
    <w:rsid w:val="005958D4"/>
    <w:rsid w:val="005A459B"/>
    <w:rsid w:val="005A4C0E"/>
    <w:rsid w:val="005A74EC"/>
    <w:rsid w:val="005B3D67"/>
    <w:rsid w:val="005B3F3B"/>
    <w:rsid w:val="005B437C"/>
    <w:rsid w:val="005B484E"/>
    <w:rsid w:val="005B70D9"/>
    <w:rsid w:val="005C681B"/>
    <w:rsid w:val="005D0108"/>
    <w:rsid w:val="005D0ED6"/>
    <w:rsid w:val="005E088C"/>
    <w:rsid w:val="005E3562"/>
    <w:rsid w:val="005E6A53"/>
    <w:rsid w:val="005E6E43"/>
    <w:rsid w:val="005F4455"/>
    <w:rsid w:val="0060380C"/>
    <w:rsid w:val="0060385A"/>
    <w:rsid w:val="006077CF"/>
    <w:rsid w:val="006104FF"/>
    <w:rsid w:val="00614B7C"/>
    <w:rsid w:val="0062239B"/>
    <w:rsid w:val="00625136"/>
    <w:rsid w:val="00625B8A"/>
    <w:rsid w:val="0063095A"/>
    <w:rsid w:val="00642523"/>
    <w:rsid w:val="00644D4E"/>
    <w:rsid w:val="00646D01"/>
    <w:rsid w:val="006620BA"/>
    <w:rsid w:val="00663536"/>
    <w:rsid w:val="006648D4"/>
    <w:rsid w:val="00665A31"/>
    <w:rsid w:val="00673F18"/>
    <w:rsid w:val="00676CEB"/>
    <w:rsid w:val="006778BB"/>
    <w:rsid w:val="00683A86"/>
    <w:rsid w:val="0069300B"/>
    <w:rsid w:val="006A4C72"/>
    <w:rsid w:val="006A6D73"/>
    <w:rsid w:val="006B17FD"/>
    <w:rsid w:val="006C7F25"/>
    <w:rsid w:val="006D65F8"/>
    <w:rsid w:val="006D747C"/>
    <w:rsid w:val="006E746D"/>
    <w:rsid w:val="006F3AE1"/>
    <w:rsid w:val="006F4BCD"/>
    <w:rsid w:val="006F4D23"/>
    <w:rsid w:val="006F4FD0"/>
    <w:rsid w:val="007158BC"/>
    <w:rsid w:val="007175B9"/>
    <w:rsid w:val="007215A9"/>
    <w:rsid w:val="007253E8"/>
    <w:rsid w:val="00735140"/>
    <w:rsid w:val="0073645E"/>
    <w:rsid w:val="007366E5"/>
    <w:rsid w:val="00745196"/>
    <w:rsid w:val="007455C9"/>
    <w:rsid w:val="00750B76"/>
    <w:rsid w:val="00755346"/>
    <w:rsid w:val="00755B42"/>
    <w:rsid w:val="0076219E"/>
    <w:rsid w:val="00764577"/>
    <w:rsid w:val="00776E3A"/>
    <w:rsid w:val="00777080"/>
    <w:rsid w:val="007850D1"/>
    <w:rsid w:val="007857C8"/>
    <w:rsid w:val="00785FEB"/>
    <w:rsid w:val="00785FF6"/>
    <w:rsid w:val="007865B4"/>
    <w:rsid w:val="00790E98"/>
    <w:rsid w:val="00797693"/>
    <w:rsid w:val="007A0F44"/>
    <w:rsid w:val="007A729F"/>
    <w:rsid w:val="007B3F4F"/>
    <w:rsid w:val="007B5F25"/>
    <w:rsid w:val="007B6BC5"/>
    <w:rsid w:val="007C0E0E"/>
    <w:rsid w:val="007C153D"/>
    <w:rsid w:val="007C333C"/>
    <w:rsid w:val="007C34A8"/>
    <w:rsid w:val="007E7052"/>
    <w:rsid w:val="007E77F3"/>
    <w:rsid w:val="007F71A4"/>
    <w:rsid w:val="008030EE"/>
    <w:rsid w:val="00812148"/>
    <w:rsid w:val="00812AF4"/>
    <w:rsid w:val="00814B43"/>
    <w:rsid w:val="00814FA5"/>
    <w:rsid w:val="0083016A"/>
    <w:rsid w:val="00846AAE"/>
    <w:rsid w:val="008572D5"/>
    <w:rsid w:val="00867081"/>
    <w:rsid w:val="008712B8"/>
    <w:rsid w:val="00890AEE"/>
    <w:rsid w:val="008978E8"/>
    <w:rsid w:val="008A02C4"/>
    <w:rsid w:val="008A49A0"/>
    <w:rsid w:val="008A6538"/>
    <w:rsid w:val="008A7CC1"/>
    <w:rsid w:val="008C5B71"/>
    <w:rsid w:val="008D4FC8"/>
    <w:rsid w:val="008D5A80"/>
    <w:rsid w:val="008E5483"/>
    <w:rsid w:val="008F4532"/>
    <w:rsid w:val="009019D0"/>
    <w:rsid w:val="009077DA"/>
    <w:rsid w:val="009100D1"/>
    <w:rsid w:val="00924B86"/>
    <w:rsid w:val="00933B19"/>
    <w:rsid w:val="00933CCA"/>
    <w:rsid w:val="0093795C"/>
    <w:rsid w:val="00941084"/>
    <w:rsid w:val="009411E8"/>
    <w:rsid w:val="00952C89"/>
    <w:rsid w:val="009540F4"/>
    <w:rsid w:val="00954883"/>
    <w:rsid w:val="00956B75"/>
    <w:rsid w:val="009619A7"/>
    <w:rsid w:val="009656D6"/>
    <w:rsid w:val="00965FE8"/>
    <w:rsid w:val="00966904"/>
    <w:rsid w:val="00972E4A"/>
    <w:rsid w:val="009918BB"/>
    <w:rsid w:val="009931F7"/>
    <w:rsid w:val="00994768"/>
    <w:rsid w:val="009A3F4C"/>
    <w:rsid w:val="009B4952"/>
    <w:rsid w:val="009B5441"/>
    <w:rsid w:val="009C1135"/>
    <w:rsid w:val="009C63EE"/>
    <w:rsid w:val="009D0878"/>
    <w:rsid w:val="009D449D"/>
    <w:rsid w:val="009D6D11"/>
    <w:rsid w:val="009E10AA"/>
    <w:rsid w:val="009E62E6"/>
    <w:rsid w:val="009E65EC"/>
    <w:rsid w:val="009F2058"/>
    <w:rsid w:val="009F391D"/>
    <w:rsid w:val="00A01463"/>
    <w:rsid w:val="00A01707"/>
    <w:rsid w:val="00A05436"/>
    <w:rsid w:val="00A1144C"/>
    <w:rsid w:val="00A1329C"/>
    <w:rsid w:val="00A178B1"/>
    <w:rsid w:val="00A20425"/>
    <w:rsid w:val="00A25023"/>
    <w:rsid w:val="00A2760D"/>
    <w:rsid w:val="00A326A4"/>
    <w:rsid w:val="00A34FE7"/>
    <w:rsid w:val="00A42CE4"/>
    <w:rsid w:val="00A52131"/>
    <w:rsid w:val="00A56B81"/>
    <w:rsid w:val="00A6314E"/>
    <w:rsid w:val="00A77B4D"/>
    <w:rsid w:val="00A8052D"/>
    <w:rsid w:val="00A867E2"/>
    <w:rsid w:val="00A9077F"/>
    <w:rsid w:val="00A942B0"/>
    <w:rsid w:val="00A97239"/>
    <w:rsid w:val="00AA04BD"/>
    <w:rsid w:val="00AA276C"/>
    <w:rsid w:val="00AB673E"/>
    <w:rsid w:val="00AC7C34"/>
    <w:rsid w:val="00AD121E"/>
    <w:rsid w:val="00AD17D4"/>
    <w:rsid w:val="00AD31D1"/>
    <w:rsid w:val="00AD518A"/>
    <w:rsid w:val="00AD5677"/>
    <w:rsid w:val="00AD6216"/>
    <w:rsid w:val="00AE2F61"/>
    <w:rsid w:val="00AE313B"/>
    <w:rsid w:val="00AE7650"/>
    <w:rsid w:val="00AF6920"/>
    <w:rsid w:val="00B112B1"/>
    <w:rsid w:val="00B1221A"/>
    <w:rsid w:val="00B12898"/>
    <w:rsid w:val="00B204FE"/>
    <w:rsid w:val="00B25746"/>
    <w:rsid w:val="00B33D6B"/>
    <w:rsid w:val="00B352FE"/>
    <w:rsid w:val="00B36764"/>
    <w:rsid w:val="00B47E1E"/>
    <w:rsid w:val="00B52937"/>
    <w:rsid w:val="00B54661"/>
    <w:rsid w:val="00B55487"/>
    <w:rsid w:val="00B7106E"/>
    <w:rsid w:val="00B74D1B"/>
    <w:rsid w:val="00B763B5"/>
    <w:rsid w:val="00B90654"/>
    <w:rsid w:val="00B91175"/>
    <w:rsid w:val="00BA0F5C"/>
    <w:rsid w:val="00BA46D2"/>
    <w:rsid w:val="00BA71B3"/>
    <w:rsid w:val="00BB34BE"/>
    <w:rsid w:val="00BC0E1A"/>
    <w:rsid w:val="00BC1472"/>
    <w:rsid w:val="00BC5718"/>
    <w:rsid w:val="00BD2DD6"/>
    <w:rsid w:val="00BD4E73"/>
    <w:rsid w:val="00BD55EE"/>
    <w:rsid w:val="00BD6BB6"/>
    <w:rsid w:val="00BE5BB4"/>
    <w:rsid w:val="00BF1336"/>
    <w:rsid w:val="00BF36AA"/>
    <w:rsid w:val="00C0155C"/>
    <w:rsid w:val="00C01EEC"/>
    <w:rsid w:val="00C17CA2"/>
    <w:rsid w:val="00C3233C"/>
    <w:rsid w:val="00C3763A"/>
    <w:rsid w:val="00C474CB"/>
    <w:rsid w:val="00C5319D"/>
    <w:rsid w:val="00C60281"/>
    <w:rsid w:val="00C779DA"/>
    <w:rsid w:val="00C814F7"/>
    <w:rsid w:val="00C81C04"/>
    <w:rsid w:val="00C91B4B"/>
    <w:rsid w:val="00C93DE1"/>
    <w:rsid w:val="00CA1ED0"/>
    <w:rsid w:val="00CA2E0A"/>
    <w:rsid w:val="00CA5EFC"/>
    <w:rsid w:val="00CA78B1"/>
    <w:rsid w:val="00CB2216"/>
    <w:rsid w:val="00CB3192"/>
    <w:rsid w:val="00CB3AB5"/>
    <w:rsid w:val="00CC11D5"/>
    <w:rsid w:val="00CC1E5C"/>
    <w:rsid w:val="00CD1043"/>
    <w:rsid w:val="00CE2C76"/>
    <w:rsid w:val="00CE406E"/>
    <w:rsid w:val="00CE590B"/>
    <w:rsid w:val="00CF2678"/>
    <w:rsid w:val="00CF6884"/>
    <w:rsid w:val="00D046EF"/>
    <w:rsid w:val="00D1017A"/>
    <w:rsid w:val="00D11F31"/>
    <w:rsid w:val="00D22E33"/>
    <w:rsid w:val="00D35BBD"/>
    <w:rsid w:val="00D37FAD"/>
    <w:rsid w:val="00D5184A"/>
    <w:rsid w:val="00D55F66"/>
    <w:rsid w:val="00D5627D"/>
    <w:rsid w:val="00D60117"/>
    <w:rsid w:val="00D6600D"/>
    <w:rsid w:val="00D70757"/>
    <w:rsid w:val="00D728D5"/>
    <w:rsid w:val="00D73C98"/>
    <w:rsid w:val="00D77483"/>
    <w:rsid w:val="00D7797C"/>
    <w:rsid w:val="00D83EA1"/>
    <w:rsid w:val="00D85CA4"/>
    <w:rsid w:val="00D939AE"/>
    <w:rsid w:val="00DB0B61"/>
    <w:rsid w:val="00DC29B9"/>
    <w:rsid w:val="00DC37B7"/>
    <w:rsid w:val="00DD2D34"/>
    <w:rsid w:val="00DD2F59"/>
    <w:rsid w:val="00DD467E"/>
    <w:rsid w:val="00DD58AD"/>
    <w:rsid w:val="00DE136D"/>
    <w:rsid w:val="00DE330D"/>
    <w:rsid w:val="00DE4136"/>
    <w:rsid w:val="00DE4550"/>
    <w:rsid w:val="00DE6534"/>
    <w:rsid w:val="00DF0F24"/>
    <w:rsid w:val="00DF35FF"/>
    <w:rsid w:val="00DF7CF5"/>
    <w:rsid w:val="00DF7F4F"/>
    <w:rsid w:val="00E066EE"/>
    <w:rsid w:val="00E07D28"/>
    <w:rsid w:val="00E16A94"/>
    <w:rsid w:val="00E200D0"/>
    <w:rsid w:val="00E228BA"/>
    <w:rsid w:val="00E30CB9"/>
    <w:rsid w:val="00E35CF1"/>
    <w:rsid w:val="00E379DC"/>
    <w:rsid w:val="00E46808"/>
    <w:rsid w:val="00E46B5B"/>
    <w:rsid w:val="00E47547"/>
    <w:rsid w:val="00E5017D"/>
    <w:rsid w:val="00E5521B"/>
    <w:rsid w:val="00E61D86"/>
    <w:rsid w:val="00E61FB1"/>
    <w:rsid w:val="00E62994"/>
    <w:rsid w:val="00E63862"/>
    <w:rsid w:val="00E665C1"/>
    <w:rsid w:val="00E72297"/>
    <w:rsid w:val="00E72DA3"/>
    <w:rsid w:val="00E81FA9"/>
    <w:rsid w:val="00E863B5"/>
    <w:rsid w:val="00E92940"/>
    <w:rsid w:val="00E97BD9"/>
    <w:rsid w:val="00EB74CE"/>
    <w:rsid w:val="00EC59A8"/>
    <w:rsid w:val="00ED45D9"/>
    <w:rsid w:val="00ED50A5"/>
    <w:rsid w:val="00ED6339"/>
    <w:rsid w:val="00EE0848"/>
    <w:rsid w:val="00EE1827"/>
    <w:rsid w:val="00EF1F22"/>
    <w:rsid w:val="00F03B1E"/>
    <w:rsid w:val="00F03F2C"/>
    <w:rsid w:val="00F1202D"/>
    <w:rsid w:val="00F217AB"/>
    <w:rsid w:val="00F2208A"/>
    <w:rsid w:val="00F22D97"/>
    <w:rsid w:val="00F27FF4"/>
    <w:rsid w:val="00F31413"/>
    <w:rsid w:val="00F35978"/>
    <w:rsid w:val="00F35A06"/>
    <w:rsid w:val="00F35A93"/>
    <w:rsid w:val="00F40E19"/>
    <w:rsid w:val="00F435D3"/>
    <w:rsid w:val="00F43F08"/>
    <w:rsid w:val="00F46425"/>
    <w:rsid w:val="00F5078D"/>
    <w:rsid w:val="00F512B9"/>
    <w:rsid w:val="00F534FB"/>
    <w:rsid w:val="00F55E30"/>
    <w:rsid w:val="00F56FFE"/>
    <w:rsid w:val="00F64D13"/>
    <w:rsid w:val="00F73C44"/>
    <w:rsid w:val="00F76DB6"/>
    <w:rsid w:val="00F82AF4"/>
    <w:rsid w:val="00F838DE"/>
    <w:rsid w:val="00F85A53"/>
    <w:rsid w:val="00F904FC"/>
    <w:rsid w:val="00F92148"/>
    <w:rsid w:val="00F935BF"/>
    <w:rsid w:val="00F94EB5"/>
    <w:rsid w:val="00FA4359"/>
    <w:rsid w:val="00FA4C84"/>
    <w:rsid w:val="00FB0F18"/>
    <w:rsid w:val="00FD3B22"/>
    <w:rsid w:val="00FE18B2"/>
    <w:rsid w:val="00FE3C37"/>
    <w:rsid w:val="00FE5CAB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D4B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AD31D1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D73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73"/>
    <w:rPr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ListNumber">
    <w:name w:val="List Number"/>
    <w:basedOn w:val="Normal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5B3F3B"/>
    <w:pPr>
      <w:spacing w:after="0"/>
      <w:contextualSpacing/>
    </w:pPr>
    <w:rPr>
      <w:color w:val="auto"/>
    </w:rPr>
  </w:style>
  <w:style w:type="character" w:styleId="Emphasis">
    <w:name w:val="Emphasis"/>
    <w:basedOn w:val="DefaultParagraphFont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Subtitle">
    <w:name w:val="Subtitle"/>
    <w:basedOn w:val="Normal"/>
    <w:link w:val="SubtitleChar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BookTitle">
    <w:name w:val="Book Title"/>
    <w:basedOn w:val="DefaultParagraphFont"/>
    <w:uiPriority w:val="33"/>
    <w:semiHidden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A6D73"/>
    <w:rPr>
      <w:i/>
      <w:iCs/>
      <w:color w:val="2479B7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semiHidden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6D73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6D73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73"/>
    <w:rPr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6D73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D73"/>
    <w:rPr>
      <w:color w:val="000000" w:themeColor="text1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DefaultParagraphFont"/>
    <w:uiPriority w:val="1"/>
    <w:qFormat/>
    <w:rsid w:val="00FE3C37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6299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7106E"/>
    <w:rPr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AppData\Roaming\Microsoft\Templates\Basic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A8DCC668514E2A807706DF09B4F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6ECA5-73AF-47CD-A832-33F32260CA13}"/>
      </w:docPartPr>
      <w:docPartBody>
        <w:p w:rsidR="001F2668" w:rsidRDefault="00373599">
          <w:pPr>
            <w:pStyle w:val="E4A8DCC668514E2A807706DF09B4FAAD"/>
          </w:pPr>
          <w:r w:rsidRPr="00AD31D1">
            <w:t>Albany, NY</w:t>
          </w:r>
        </w:p>
      </w:docPartBody>
    </w:docPart>
    <w:docPart>
      <w:docPartPr>
        <w:name w:val="19B1349E5845402E85FB043378A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B55F-9AEF-4D58-95F3-4D9FD6CD6DF1}"/>
      </w:docPartPr>
      <w:docPartBody>
        <w:p w:rsidR="001F2668" w:rsidRDefault="00373599">
          <w:pPr>
            <w:pStyle w:val="19B1349E5845402E85FB043378A6399B"/>
          </w:pPr>
          <w:r w:rsidRPr="00AD31D1">
            <w:t>502.555.0110</w:t>
          </w:r>
        </w:p>
      </w:docPartBody>
    </w:docPart>
    <w:docPart>
      <w:docPartPr>
        <w:name w:val="C82C716DF0F94E5FB66576A3BCCB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852B6-D2B6-4C56-AF94-EC14F62734E0}"/>
      </w:docPartPr>
      <w:docPartBody>
        <w:p w:rsidR="001F2668" w:rsidRDefault="00373599">
          <w:pPr>
            <w:pStyle w:val="C82C716DF0F94E5FB66576A3BCCB3DE3"/>
          </w:pPr>
          <w:r w:rsidRPr="00AD31D1">
            <w:t>takanori@example.com</w:t>
          </w:r>
        </w:p>
      </w:docPartBody>
    </w:docPart>
    <w:docPart>
      <w:docPartPr>
        <w:name w:val="B0B38857BA014976823588210E34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4C6E-D487-49D6-AD81-FF955D6B6227}"/>
      </w:docPartPr>
      <w:docPartBody>
        <w:p w:rsidR="001F2668" w:rsidRDefault="00373599">
          <w:pPr>
            <w:pStyle w:val="B0B38857BA014976823588210E341732"/>
          </w:pPr>
          <w:r w:rsidRPr="006A6D73">
            <w:rPr>
              <w:rStyle w:val="BlackText"/>
            </w:rPr>
            <w:t>Jasper University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3D"/>
    <w:rsid w:val="000251A0"/>
    <w:rsid w:val="001F2668"/>
    <w:rsid w:val="00216D0C"/>
    <w:rsid w:val="00373599"/>
    <w:rsid w:val="003A1E62"/>
    <w:rsid w:val="00495591"/>
    <w:rsid w:val="005442BD"/>
    <w:rsid w:val="0060723F"/>
    <w:rsid w:val="00647D52"/>
    <w:rsid w:val="00763364"/>
    <w:rsid w:val="007C2F39"/>
    <w:rsid w:val="00906F3D"/>
    <w:rsid w:val="00B557EA"/>
    <w:rsid w:val="00BE2D39"/>
    <w:rsid w:val="00C90308"/>
    <w:rsid w:val="00E25B1D"/>
    <w:rsid w:val="00F2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8DCC668514E2A807706DF09B4FAAD">
    <w:name w:val="E4A8DCC668514E2A807706DF09B4FAAD"/>
  </w:style>
  <w:style w:type="paragraph" w:customStyle="1" w:styleId="19B1349E5845402E85FB043378A6399B">
    <w:name w:val="19B1349E5845402E85FB043378A6399B"/>
  </w:style>
  <w:style w:type="paragraph" w:customStyle="1" w:styleId="C82C716DF0F94E5FB66576A3BCCB3DE3">
    <w:name w:val="C82C716DF0F94E5FB66576A3BCCB3DE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lackText">
    <w:name w:val="Black Text"/>
    <w:basedOn w:val="DefaultParagraphFont"/>
    <w:uiPriority w:val="1"/>
    <w:qFormat/>
    <w:rPr>
      <w:color w:val="000000" w:themeColor="text1"/>
    </w:rPr>
  </w:style>
  <w:style w:type="paragraph" w:customStyle="1" w:styleId="B0B38857BA014976823588210E341732">
    <w:name w:val="B0B38857BA014976823588210E3417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809E8-33E6-4F31-AF70-2E1B8D88D3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C2C26FC-9FD6-4AE6-B3A0-3CCBBE80D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33FFC3-E5F8-403E-8427-4FB4AC31202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resume.dotx</Template>
  <TotalTime>0</TotalTime>
  <Pages>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2023-11-26T23:21:00Z</dcterms:created>
  <dcterms:modified xsi:type="dcterms:W3CDTF">2023-12-20T22:10:00Z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